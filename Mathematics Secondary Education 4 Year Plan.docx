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0ECFF" w14:textId="77777777" w:rsidR="00F15F82" w:rsidRDefault="00F15F82" w:rsidP="00B7727C">
      <w:pPr>
        <w:pStyle w:val="NoSpacing"/>
        <w:jc w:val="center"/>
        <w:rPr>
          <w:b/>
          <w:sz w:val="20"/>
          <w:szCs w:val="18"/>
        </w:rPr>
      </w:pPr>
      <w:bookmarkStart w:id="0" w:name="_GoBack"/>
      <w:bookmarkEnd w:id="0"/>
    </w:p>
    <w:p w14:paraId="6306E36A" w14:textId="25AF6E67" w:rsidR="00456E50" w:rsidRPr="00E8318D" w:rsidRDefault="00543709" w:rsidP="00B7727C">
      <w:pPr>
        <w:pStyle w:val="NoSpacing"/>
        <w:jc w:val="center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SAMPLE </w:t>
      </w:r>
      <w:r w:rsidR="00B7727C" w:rsidRPr="00E8318D">
        <w:rPr>
          <w:b/>
          <w:sz w:val="20"/>
          <w:szCs w:val="18"/>
        </w:rPr>
        <w:t>FOUR-YEAR PLAN FOR</w:t>
      </w:r>
      <w:r w:rsidR="00A43371" w:rsidRPr="00E8318D">
        <w:rPr>
          <w:b/>
          <w:sz w:val="20"/>
          <w:szCs w:val="18"/>
        </w:rPr>
        <w:t xml:space="preserve"> </w:t>
      </w:r>
      <w:r>
        <w:rPr>
          <w:b/>
          <w:sz w:val="20"/>
          <w:szCs w:val="18"/>
        </w:rPr>
        <w:t>MATH</w:t>
      </w:r>
      <w:r w:rsidR="00480C85">
        <w:rPr>
          <w:b/>
          <w:sz w:val="20"/>
          <w:szCs w:val="18"/>
        </w:rPr>
        <w:t>EMATICS</w:t>
      </w:r>
      <w:r>
        <w:rPr>
          <w:b/>
          <w:sz w:val="20"/>
          <w:szCs w:val="18"/>
        </w:rPr>
        <w:t xml:space="preserve"> MAJOR</w:t>
      </w:r>
      <w:r w:rsidR="00480C85">
        <w:rPr>
          <w:b/>
          <w:sz w:val="20"/>
          <w:szCs w:val="18"/>
        </w:rPr>
        <w:t xml:space="preserve"> WITH SECONDARY EDUCATION</w:t>
      </w:r>
    </w:p>
    <w:p w14:paraId="5BD37FD0" w14:textId="3E4D447A" w:rsidR="00F15F82" w:rsidRDefault="00B7727C" w:rsidP="00F15F82">
      <w:pPr>
        <w:pStyle w:val="NoSpacing"/>
        <w:jc w:val="center"/>
        <w:rPr>
          <w:sz w:val="18"/>
          <w:szCs w:val="18"/>
        </w:rPr>
      </w:pPr>
      <w:r w:rsidRPr="00A43371">
        <w:rPr>
          <w:sz w:val="18"/>
          <w:szCs w:val="18"/>
        </w:rPr>
        <w:t xml:space="preserve">Updated: </w:t>
      </w:r>
      <w:r w:rsidR="004E2D46">
        <w:rPr>
          <w:sz w:val="18"/>
          <w:szCs w:val="18"/>
        </w:rPr>
        <w:t>October 2019</w:t>
      </w:r>
    </w:p>
    <w:p w14:paraId="57253FD0" w14:textId="36D43F62" w:rsidR="006A7B98" w:rsidRDefault="006A7B98" w:rsidP="00F15F82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Note: </w:t>
      </w:r>
      <w:r w:rsidR="00543709">
        <w:rPr>
          <w:sz w:val="18"/>
          <w:szCs w:val="18"/>
        </w:rPr>
        <w:t xml:space="preserve">Must have a C or better </w:t>
      </w:r>
      <w:r w:rsidR="00401765">
        <w:rPr>
          <w:sz w:val="18"/>
          <w:szCs w:val="18"/>
        </w:rPr>
        <w:t>in a</w:t>
      </w:r>
      <w:r w:rsidR="00480C85">
        <w:rPr>
          <w:sz w:val="18"/>
          <w:szCs w:val="18"/>
        </w:rPr>
        <w:t>ll courses counting toward Mathematics and Secondary Education m</w:t>
      </w:r>
      <w:r w:rsidR="00401765">
        <w:rPr>
          <w:sz w:val="18"/>
          <w:szCs w:val="18"/>
        </w:rPr>
        <w:t>ajor</w:t>
      </w:r>
      <w:r w:rsidR="00480C85">
        <w:rPr>
          <w:sz w:val="18"/>
          <w:szCs w:val="18"/>
        </w:rPr>
        <w:t>s in order to student teach.</w:t>
      </w:r>
    </w:p>
    <w:p w14:paraId="6FA79E81" w14:textId="77777777" w:rsidR="002853C4" w:rsidRDefault="002853C4" w:rsidP="007B2CA9">
      <w:pPr>
        <w:pStyle w:val="NoSpacing"/>
        <w:rPr>
          <w:sz w:val="18"/>
          <w:szCs w:val="18"/>
        </w:rPr>
      </w:pPr>
    </w:p>
    <w:tbl>
      <w:tblPr>
        <w:tblStyle w:val="TableGrid"/>
        <w:tblW w:w="112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4598"/>
        <w:gridCol w:w="576"/>
        <w:gridCol w:w="431"/>
        <w:gridCol w:w="236"/>
        <w:gridCol w:w="3083"/>
        <w:gridCol w:w="717"/>
        <w:gridCol w:w="799"/>
        <w:gridCol w:w="576"/>
      </w:tblGrid>
      <w:tr w:rsidR="008C29BA" w:rsidRPr="00A43371" w14:paraId="11BED9F2" w14:textId="77777777" w:rsidTr="00B91895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364BB72C" w14:textId="77777777" w:rsidR="008C29BA" w:rsidRPr="00A43371" w:rsidRDefault="008C29BA" w:rsidP="009252D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96A3C" w:rsidRPr="00A43371" w14:paraId="21AEAFBF" w14:textId="77777777" w:rsidTr="00B91895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E3E20F4" w14:textId="44EF3845" w:rsidR="00E96A3C" w:rsidRPr="00A43371" w:rsidRDefault="00E96A3C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FIRST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65E34294" w14:textId="77777777" w:rsidR="00E96A3C" w:rsidRPr="00A43371" w:rsidRDefault="00E96A3C" w:rsidP="009252D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04F6A53" w14:textId="26E79D42" w:rsidR="00E96A3C" w:rsidRPr="00A43371" w:rsidRDefault="00E96A3C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FIRST YEAR SPRING SEMESTER</w:t>
            </w:r>
          </w:p>
        </w:tc>
      </w:tr>
      <w:tr w:rsidR="00E96A3C" w:rsidRPr="00A43371" w14:paraId="7008CF6C" w14:textId="77777777" w:rsidTr="00B91895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2CF1D10E" w14:textId="67894647" w:rsidR="00366520" w:rsidRPr="00A43371" w:rsidRDefault="00366520" w:rsidP="003665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1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598F1B3" w14:textId="0C1F6EFF" w:rsidR="00366520" w:rsidRPr="00A43371" w:rsidRDefault="00366520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77D4C87" w14:textId="77777777" w:rsidR="00366520" w:rsidRPr="00A43371" w:rsidRDefault="00366520" w:rsidP="0086783A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300D5D9A" w14:textId="77777777" w:rsidR="00366520" w:rsidRPr="00A43371" w:rsidRDefault="00366520" w:rsidP="009252D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2649FA88" w14:textId="06E1F06D" w:rsidR="00366520" w:rsidRPr="00A43371" w:rsidRDefault="00366520" w:rsidP="003665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2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CED8B1E" w14:textId="068E907F" w:rsidR="00366520" w:rsidRPr="00A43371" w:rsidRDefault="00366520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FFEE0F3" w14:textId="77777777" w:rsidR="00366520" w:rsidRPr="00A43371" w:rsidRDefault="00366520" w:rsidP="0086783A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E96A3C" w:rsidRPr="00A43371" w14:paraId="19162446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38CC89E" w14:textId="77777777" w:rsidR="00366520" w:rsidRDefault="00366520" w:rsidP="0086783A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D0A59E6" w14:textId="53EDC433" w:rsidR="00366520" w:rsidRPr="00A43371" w:rsidRDefault="00366520" w:rsidP="00867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 101 Engaging Differences (FD)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127832E" w14:textId="3D6C683B" w:rsidR="00366520" w:rsidRPr="00A43371" w:rsidRDefault="00366520" w:rsidP="008678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44E0ED79" w14:textId="77777777" w:rsidR="00366520" w:rsidRDefault="00366520" w:rsidP="009252DD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4F74513" w14:textId="77777777" w:rsidR="00366520" w:rsidRDefault="00366520" w:rsidP="0086783A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3E03F25" w14:textId="7F1CF531" w:rsidR="00366520" w:rsidRPr="00A43371" w:rsidRDefault="00366520" w:rsidP="00867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 102 Engaging Communities (FC)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CE35A90" w14:textId="40120D84" w:rsidR="00366520" w:rsidRPr="00A43371" w:rsidRDefault="00366520" w:rsidP="008678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85A52" w:rsidRPr="00A43371" w14:paraId="27A6892E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CED835" w14:textId="77777777" w:rsidR="00985A52" w:rsidRDefault="00985A52" w:rsidP="00985A52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17A62BB" w14:textId="2AF94B69" w:rsidR="00985A52" w:rsidRPr="00A43371" w:rsidRDefault="00985A52" w:rsidP="0098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 105 College Writing or ENG 111 Critical Writing (WC) 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F2A567B" w14:textId="6FC7567C" w:rsidR="00985A52" w:rsidRPr="00A43371" w:rsidRDefault="00985A52" w:rsidP="00985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2B24546" w14:textId="77777777" w:rsidR="00985A52" w:rsidRDefault="00985A52" w:rsidP="00985A52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057049D" w14:textId="77777777" w:rsidR="00985A52" w:rsidRPr="002453AE" w:rsidRDefault="00985A52" w:rsidP="00985A52">
            <w:pPr>
              <w:rPr>
                <w:sz w:val="20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6448F84" w14:textId="1C49FBF0" w:rsidR="00985A52" w:rsidRPr="00A43371" w:rsidRDefault="00985A52" w:rsidP="0098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Explorations Course (EC, EI or ES) 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F42904C" w14:textId="5D52F41D" w:rsidR="00985A52" w:rsidRPr="00A43371" w:rsidRDefault="00985A52" w:rsidP="00985A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</w:tr>
      <w:tr w:rsidR="00B91895" w:rsidRPr="00A43371" w14:paraId="1AD276F4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D4F9C07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E96DD2" w14:textId="724933A8" w:rsidR="00B91895" w:rsidRPr="00A43371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Explorations Course (EC, EI or ES)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826EF67" w14:textId="6BA9D9F6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16A8955C" w14:textId="77777777" w:rsidR="00B91895" w:rsidRPr="002453AE" w:rsidRDefault="00B91895" w:rsidP="00B91895">
            <w:pPr>
              <w:rPr>
                <w:sz w:val="20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BDFE791" w14:textId="77777777" w:rsidR="00B91895" w:rsidRPr="002453AE" w:rsidRDefault="00B91895" w:rsidP="00B91895">
            <w:pPr>
              <w:rPr>
                <w:sz w:val="20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8BAFB49" w14:textId="3E5C08D4" w:rsidR="00B91895" w:rsidRPr="002453AE" w:rsidRDefault="00B91895" w:rsidP="00B918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MAT 160 Calculus of One Variable II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471A8D" w14:textId="6BCB86B4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91895" w:rsidRPr="00A43371" w14:paraId="3FDD2C78" w14:textId="77777777" w:rsidTr="00B91895">
        <w:trPr>
          <w:trHeight w:val="125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365C161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72A3F6B" w14:textId="7512DB74" w:rsidR="00B91895" w:rsidRPr="00A43371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150 Calculus of One Variable I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ACF9801" w14:textId="244A6653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4E828B84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EA7232B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90737AE" w14:textId="79FB917C" w:rsidR="00B91895" w:rsidRPr="00A43371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PSY 121 Developmental Psychology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4EFD578" w14:textId="43094A0B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91895" w:rsidRPr="00A43371" w14:paraId="607E2BE0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6C42542" w14:textId="77777777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6914ADE" w14:textId="41B84F39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EF1F58B" w14:textId="77777777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365DFF7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B947CC1" w14:textId="77777777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64DD3FC" w14:textId="267489D0" w:rsidR="00B91895" w:rsidRPr="00543709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2CA2870" w14:textId="66109D6F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33CED976" w14:textId="77777777" w:rsidTr="00B91895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  <w:bottom w:val="single" w:sz="2" w:space="0" w:color="53284F"/>
            </w:tcBorders>
          </w:tcPr>
          <w:p w14:paraId="5CF717C9" w14:textId="77777777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bottom w:val="single" w:sz="2" w:space="0" w:color="53284F"/>
            </w:tcBorders>
          </w:tcPr>
          <w:p w14:paraId="58EC8826" w14:textId="3DD62FDD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53008C7" w14:textId="77777777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sz="2" w:space="0" w:color="53284F"/>
            </w:tcBorders>
          </w:tcPr>
          <w:p w14:paraId="1ECD6E25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  <w:bottom w:val="single" w:sz="2" w:space="0" w:color="53284F"/>
            </w:tcBorders>
          </w:tcPr>
          <w:p w14:paraId="37AC1017" w14:textId="77777777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bottom w:val="single" w:sz="2" w:space="0" w:color="53284F"/>
            </w:tcBorders>
          </w:tcPr>
          <w:p w14:paraId="4A074F97" w14:textId="6A82D180" w:rsidR="00B91895" w:rsidRPr="00A43371" w:rsidRDefault="00B91895" w:rsidP="00B91895">
            <w:pPr>
              <w:rPr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15853F01" w14:textId="77777777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6255FCFA" w14:textId="77777777" w:rsidTr="00B91895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6431B768" w14:textId="77777777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02721B37" w14:textId="77777777" w:rsidTr="00B91895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F03991" w14:textId="3B17BED0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SECOND</w:t>
            </w:r>
            <w:r w:rsidRPr="00A43371">
              <w:rPr>
                <w:b/>
                <w:sz w:val="18"/>
                <w:szCs w:val="18"/>
              </w:rPr>
              <w:t xml:space="preserve">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0B87D533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0A4843E" w14:textId="2B0B5C9A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SECOND</w:t>
            </w:r>
            <w:r w:rsidRPr="00A43371">
              <w:rPr>
                <w:b/>
                <w:sz w:val="18"/>
                <w:szCs w:val="18"/>
              </w:rPr>
              <w:t xml:space="preserve"> YEAR SPRING SEMESTER</w:t>
            </w:r>
          </w:p>
        </w:tc>
      </w:tr>
      <w:tr w:rsidR="00B91895" w:rsidRPr="00A43371" w14:paraId="14B5B9FC" w14:textId="77777777" w:rsidTr="00B91895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3FAC7142" w14:textId="26BA4EBC" w:rsidR="00B91895" w:rsidRPr="00A43371" w:rsidRDefault="00B91895" w:rsidP="00B91895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3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E8AB48A" w14:textId="0072657F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A3D0EBD" w14:textId="5E9FB5F3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3ABDF221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0019F276" w14:textId="61E44289" w:rsidR="00B91895" w:rsidRPr="00A43371" w:rsidRDefault="00B91895" w:rsidP="00B91895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4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36B5C1F" w14:textId="2855D6B0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8BA0DF0" w14:textId="0ACA64F0" w:rsidR="00B91895" w:rsidRPr="00A43371" w:rsidRDefault="00B91895" w:rsidP="00B91895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B91895" w:rsidRPr="00A43371" w14:paraId="19DCB48D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F966DD3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211F71A" w14:textId="660BBBA9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200 Foundations of Education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64165FB" w14:textId="6B2B2DD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5F22E3E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117A4E2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6E4D51E" w14:textId="7E774825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Catholic Traditions (CT) Course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3D0BC83" w14:textId="2BC56659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91895" w:rsidRPr="00A43371" w14:paraId="5FBC6B38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8F5981A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024BB11" w14:textId="728A7D13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205 Foundations of Special Education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C295132" w14:textId="45ED385D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81CB2B9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80DD62B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012897" w14:textId="771729AC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230 Discrete Mathematics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77F0A56" w14:textId="67585AEF" w:rsidR="00B91895" w:rsidRPr="00D128D5" w:rsidRDefault="004E2D46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91895" w:rsidRPr="00A43371" w14:paraId="70D51EC9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EABE5F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FEA3D39" w14:textId="3898285E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260 Multivariable Calculus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3BA2D4" w14:textId="40517D28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62E260CD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2294505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1A884BF" w14:textId="1793BEB7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339 Differentiated Instruction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8F958EB" w14:textId="439A6DAE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B91895" w:rsidRPr="00A43371" w14:paraId="4551B6E6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8831D5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D1BFB3F" w14:textId="113B4DA9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250 Linear Algebra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58284F7" w14:textId="2B1F15FA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3B33D2D8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5ADBB7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2C7D83" w14:textId="0D4CF2E2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350 General Secondary Curriculum &amp; Instruction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BD7EAA7" w14:textId="5C0E7415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91895" w:rsidRPr="00A43371" w14:paraId="2443A63D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E1E8FF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1B463B7" w14:textId="46BA8F91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623EAA" w14:textId="332FAADC" w:rsidR="00B9189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40B0223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55DAE4A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5F421D9" w14:textId="7505ABBF" w:rsidR="00B91895" w:rsidRPr="002453AE" w:rsidRDefault="00B91895" w:rsidP="00B91895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EDU 350L Intermediate Clinical, Grades 5-12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1C38149" w14:textId="759AAD5A" w:rsidR="00B9189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91895" w:rsidRPr="00A43371" w14:paraId="1F2B9B40" w14:textId="77777777" w:rsidTr="00B91895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  <w:bottom w:val="single" w:sz="2" w:space="0" w:color="53284F"/>
            </w:tcBorders>
          </w:tcPr>
          <w:p w14:paraId="0EAF8C27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bottom w:val="single" w:sz="2" w:space="0" w:color="53284F"/>
            </w:tcBorders>
          </w:tcPr>
          <w:p w14:paraId="796742C5" w14:textId="7E013086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97968C5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sz="2" w:space="0" w:color="53284F"/>
            </w:tcBorders>
          </w:tcPr>
          <w:p w14:paraId="11B501F2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  <w:bottom w:val="single" w:sz="2" w:space="0" w:color="53284F"/>
            </w:tcBorders>
          </w:tcPr>
          <w:p w14:paraId="359A5B8B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bottom w:val="single" w:sz="2" w:space="0" w:color="53284F"/>
            </w:tcBorders>
          </w:tcPr>
          <w:p w14:paraId="6818531D" w14:textId="24D5B556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8397434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052F0203" w14:textId="77777777" w:rsidTr="00B91895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75A99110" w14:textId="77777777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91895" w:rsidRPr="00A43371" w14:paraId="79E7DE7A" w14:textId="77777777" w:rsidTr="00B91895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CB0A881" w14:textId="14E3C8AE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THIRD</w:t>
            </w:r>
            <w:r w:rsidRPr="00A43371">
              <w:rPr>
                <w:b/>
                <w:sz w:val="18"/>
                <w:szCs w:val="18"/>
              </w:rPr>
              <w:t xml:space="preserve">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403D2578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50415A" w14:textId="693FC79D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THIRD</w:t>
            </w:r>
            <w:r w:rsidRPr="00A43371">
              <w:rPr>
                <w:b/>
                <w:sz w:val="18"/>
                <w:szCs w:val="18"/>
              </w:rPr>
              <w:t xml:space="preserve"> YEAR SPRING SEMESTER</w:t>
            </w:r>
          </w:p>
        </w:tc>
      </w:tr>
      <w:tr w:rsidR="00B91895" w:rsidRPr="00A43371" w14:paraId="5AA82E26" w14:textId="77777777" w:rsidTr="00B91895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7C4E13BC" w14:textId="742968E1" w:rsidR="00B91895" w:rsidRPr="00A43371" w:rsidRDefault="00B91895" w:rsidP="00B91895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5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862EC77" w14:textId="1D9BC7D6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6164C32" w14:textId="36D4DEF8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076187E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531127CE" w14:textId="548262F6" w:rsidR="00B91895" w:rsidRPr="00A43371" w:rsidRDefault="00B91895" w:rsidP="00B91895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6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D967D34" w14:textId="2ACE9AB0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14E0F27" w14:textId="3C079357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B91895" w:rsidRPr="00A43371" w14:paraId="6564FD1B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1CE11C8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B96476" w14:textId="5A581FF0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Values in Action Course (VX) 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94FEC71" w14:textId="1C4CC63C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4A2E8244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386EAE9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5485506" w14:textId="69DD6301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390 Seminar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2F2BDB7" w14:textId="79F74E65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91895" w:rsidRPr="00A43371" w14:paraId="0010F730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D6408A8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8A406FD" w14:textId="5F208E14" w:rsidR="00B91895" w:rsidRPr="00D128D5" w:rsidRDefault="00B91895" w:rsidP="00B91895">
            <w:pPr>
              <w:rPr>
                <w:sz w:val="18"/>
                <w:szCs w:val="18"/>
              </w:rPr>
            </w:pPr>
            <w:r w:rsidRPr="002453AE">
              <w:rPr>
                <w:sz w:val="20"/>
                <w:szCs w:val="18"/>
              </w:rPr>
              <w:t>Explorations Course (EC, EI or ES)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7ACD5E1" w14:textId="7EF7758C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C95D488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F0986AD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B073D4B" w14:textId="2A8FCDF8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310 Ordinary Differential Equations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FC768EB" w14:textId="1E315EAA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91895" w:rsidRPr="00A43371" w14:paraId="43B81C8A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9AB4A3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8AFCFD" w14:textId="40E73486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390 Seminar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F186A20" w14:textId="00D6E149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6AC1CFA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16FA08A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3E06403" w14:textId="15E664F2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220 Probability and Statistics (QR)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2697B9E" w14:textId="42BB42D9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B91895" w:rsidRPr="00A43371" w14:paraId="0949AD59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CF1569F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5C56F39" w14:textId="412485D4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380 Modern Geometry or EDU 353 Math Methods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248C2CA" w14:textId="1ADFD6B8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C657423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1E84C71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B251166" w14:textId="1007F7AB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 115 or equivalent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192FC0" w14:textId="1CB52334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B91895" w:rsidRPr="00A43371" w14:paraId="2F39BAB4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6FFFD10" w14:textId="30213293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124F4D4" w14:textId="013E45A7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265 Multicultural Education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1D1354B" w14:textId="11C8B000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11F654A4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6D26222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219DB9D" w14:textId="2F66A2F7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Explorations Course (EC, EI, or ES)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50AED2E" w14:textId="0F869ACD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</w:tr>
      <w:tr w:rsidR="00B91895" w:rsidRPr="00A43371" w14:paraId="34373102" w14:textId="77777777" w:rsidTr="00B91895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  <w:bottom w:val="single" w:sz="2" w:space="0" w:color="53284F"/>
            </w:tcBorders>
          </w:tcPr>
          <w:p w14:paraId="0EBCEF4A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bottom w:val="single" w:sz="2" w:space="0" w:color="53284F"/>
            </w:tcBorders>
          </w:tcPr>
          <w:p w14:paraId="05A7A9A1" w14:textId="459C0D74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C232F87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sz="2" w:space="0" w:color="53284F"/>
            </w:tcBorders>
          </w:tcPr>
          <w:p w14:paraId="3CE2FDB3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  <w:bottom w:val="single" w:sz="2" w:space="0" w:color="53284F"/>
            </w:tcBorders>
          </w:tcPr>
          <w:p w14:paraId="4A1E96A8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bottom w:val="single" w:sz="2" w:space="0" w:color="53284F"/>
            </w:tcBorders>
          </w:tcPr>
          <w:p w14:paraId="6B2B8395" w14:textId="300BA751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7F63D6DF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3E6D4829" w14:textId="77777777" w:rsidTr="00B91895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4993994F" w14:textId="77777777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91895" w:rsidRPr="00A43371" w14:paraId="2C404845" w14:textId="77777777" w:rsidTr="00B91895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30F73C" w14:textId="02AF13F6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FOURTH</w:t>
            </w:r>
            <w:r w:rsidRPr="00A43371">
              <w:rPr>
                <w:b/>
                <w:sz w:val="18"/>
                <w:szCs w:val="18"/>
              </w:rPr>
              <w:t xml:space="preserve">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47898F7D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12AA673" w14:textId="0BB1E0C1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FOURTH</w:t>
            </w:r>
            <w:r w:rsidRPr="00A43371">
              <w:rPr>
                <w:b/>
                <w:sz w:val="18"/>
                <w:szCs w:val="18"/>
              </w:rPr>
              <w:t xml:space="preserve"> YEAR SPRING SEMESTER</w:t>
            </w:r>
          </w:p>
        </w:tc>
      </w:tr>
      <w:tr w:rsidR="00B91895" w:rsidRPr="00A43371" w14:paraId="787B9F44" w14:textId="77777777" w:rsidTr="00B91895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5C496809" w14:textId="1C347FD2" w:rsidR="00B91895" w:rsidRPr="00A43371" w:rsidRDefault="00B91895" w:rsidP="00B91895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7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2F6693" w14:textId="737B4D17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B7EFDDB" w14:textId="5D5E7136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1DD75FB" w14:textId="77777777" w:rsidR="00B91895" w:rsidRPr="00A43371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6DE9567F" w14:textId="2EB2AECD" w:rsidR="00B91895" w:rsidRPr="00A43371" w:rsidRDefault="00B91895" w:rsidP="00B91895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8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03D33C" w14:textId="153A0548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5CB6F59" w14:textId="64FCA135" w:rsidR="00B91895" w:rsidRPr="00A43371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B91895" w:rsidRPr="00A43371" w14:paraId="48E52D98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BA6224A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94FDF9" w14:textId="072904B4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to Participation Course (CP)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6E00D60" w14:textId="485DA5A4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1C6E0680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D052A9" w14:textId="77777777" w:rsidR="00B9189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3FC222F" w14:textId="4BE03386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452 Student Teaching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B83C11" w14:textId="732577B0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B91895" w:rsidRPr="00A43371" w14:paraId="7EEFB67B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641D19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123E199" w14:textId="07D0C2D6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390 Seminar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8928937" w14:textId="6ECF4F8D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8A6ECA1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5EF6EBE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6D0BAAD" w14:textId="47C44253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490 Capstone Seminar &amp; Portfolio</w:t>
            </w:r>
            <w:r w:rsidR="00886D06">
              <w:rPr>
                <w:sz w:val="18"/>
                <w:szCs w:val="18"/>
              </w:rPr>
              <w:t xml:space="preserve"> (IN)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0963EAF" w14:textId="3A948D5D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B91895" w:rsidRPr="00A43371" w14:paraId="21B66C1F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2DE7207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9E97E0C" w14:textId="71414FE4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380 Modern Geometry or EDU 353 Math Methods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D958E11" w14:textId="3869A593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D77F7BF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59E870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E681E7E" w14:textId="3D783A1B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B66CC40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420D9EE0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5E74AC1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1DE8BBB" w14:textId="7E0034B2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450 Modern Algebra or MAT 460 Real Analysis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1A37A7F" w14:textId="68F2974F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679F33C0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1519468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1912FE1" w14:textId="3C36E73B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9E6B07E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6593B842" w14:textId="77777777" w:rsidTr="00B91895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1F78570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364A031" w14:textId="5A20962D" w:rsidR="00B91895" w:rsidRPr="00D128D5" w:rsidRDefault="00B91895" w:rsidP="00B918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 357 Reading in Middle/Secondary School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6624940" w14:textId="2F2E1BE2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3A0E0BD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AA07F50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DDA66E2" w14:textId="51B728AE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A9DD18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4832FD45" w14:textId="77777777" w:rsidTr="00B91895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</w:tcBorders>
          </w:tcPr>
          <w:p w14:paraId="15C3F44E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</w:tcBorders>
          </w:tcPr>
          <w:p w14:paraId="198000D9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</w:tcBorders>
          </w:tcPr>
          <w:p w14:paraId="5EAD3443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</w:tcPr>
          <w:p w14:paraId="35BAC75B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</w:tcBorders>
          </w:tcPr>
          <w:p w14:paraId="597EBFCE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</w:tcBorders>
          </w:tcPr>
          <w:p w14:paraId="6E912231" w14:textId="77777777" w:rsidR="00B91895" w:rsidRPr="00D128D5" w:rsidRDefault="00B91895" w:rsidP="00B91895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</w:tcBorders>
          </w:tcPr>
          <w:p w14:paraId="50D9A244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6885AC66" w14:textId="77777777" w:rsidTr="00B91895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5E727880" w14:textId="77777777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</w:p>
        </w:tc>
      </w:tr>
      <w:tr w:rsidR="00B91895" w:rsidRPr="00A43371" w14:paraId="4A893B46" w14:textId="77777777" w:rsidTr="00B91895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</w:tcBorders>
            <w:vAlign w:val="center"/>
          </w:tcPr>
          <w:p w14:paraId="2983F0CC" w14:textId="3F967C0B" w:rsidR="00B91895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JANUARY TERM</w:t>
            </w:r>
          </w:p>
          <w:p w14:paraId="43D266DA" w14:textId="45B99E59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(Students are required to complete a minimum of two January Terms)</w:t>
            </w:r>
          </w:p>
        </w:tc>
      </w:tr>
      <w:tr w:rsidR="00B91895" w:rsidRPr="00A43371" w14:paraId="42727F50" w14:textId="77777777" w:rsidTr="00B91895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5"/>
          <w:jc w:val="center"/>
        </w:trPr>
        <w:tc>
          <w:tcPr>
            <w:tcW w:w="9180" w:type="dxa"/>
            <w:gridSpan w:val="6"/>
            <w:vAlign w:val="center"/>
          </w:tcPr>
          <w:p w14:paraId="669F6BA0" w14:textId="2F30AB6E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717" w:type="dxa"/>
            <w:vAlign w:val="center"/>
          </w:tcPr>
          <w:p w14:paraId="0CF0C94C" w14:textId="792D6908" w:rsidR="00B91895" w:rsidRPr="00D128D5" w:rsidRDefault="00B91895" w:rsidP="00B91895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1375" w:type="dxa"/>
            <w:gridSpan w:val="2"/>
            <w:vAlign w:val="center"/>
          </w:tcPr>
          <w:p w14:paraId="0C6718DE" w14:textId="7E53C5A9" w:rsidR="00B91895" w:rsidRPr="006A7B98" w:rsidRDefault="00B91895" w:rsidP="00B91895">
            <w:pPr>
              <w:jc w:val="center"/>
              <w:rPr>
                <w:b/>
                <w:sz w:val="18"/>
                <w:szCs w:val="18"/>
              </w:rPr>
            </w:pPr>
            <w:r w:rsidRPr="006A7B98">
              <w:rPr>
                <w:b/>
                <w:sz w:val="18"/>
                <w:szCs w:val="18"/>
              </w:rPr>
              <w:t>YEAR</w:t>
            </w:r>
          </w:p>
        </w:tc>
      </w:tr>
      <w:tr w:rsidR="00B91895" w:rsidRPr="00A43371" w14:paraId="49A009D2" w14:textId="77777777" w:rsidTr="00B91895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5"/>
          <w:jc w:val="center"/>
        </w:trPr>
        <w:tc>
          <w:tcPr>
            <w:tcW w:w="9180" w:type="dxa"/>
            <w:gridSpan w:val="6"/>
            <w:vAlign w:val="center"/>
          </w:tcPr>
          <w:p w14:paraId="554289B4" w14:textId="48E61B83" w:rsidR="00B91895" w:rsidRPr="006A7B98" w:rsidRDefault="00B91895" w:rsidP="00B91895">
            <w:pPr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Elective Course</w:t>
            </w:r>
          </w:p>
        </w:tc>
        <w:tc>
          <w:tcPr>
            <w:tcW w:w="717" w:type="dxa"/>
            <w:vAlign w:val="center"/>
          </w:tcPr>
          <w:p w14:paraId="74A99CA6" w14:textId="3EBA48DB" w:rsidR="00B91895" w:rsidRPr="006A7B98" w:rsidRDefault="00B91895" w:rsidP="00B91895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3</w:t>
            </w:r>
          </w:p>
        </w:tc>
        <w:tc>
          <w:tcPr>
            <w:tcW w:w="1375" w:type="dxa"/>
            <w:gridSpan w:val="2"/>
            <w:vAlign w:val="center"/>
          </w:tcPr>
          <w:p w14:paraId="29EB797A" w14:textId="796902E4" w:rsidR="00B91895" w:rsidRPr="006A7B98" w:rsidRDefault="00B91895" w:rsidP="00B91895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First Year</w:t>
            </w:r>
          </w:p>
        </w:tc>
      </w:tr>
      <w:tr w:rsidR="00B91895" w:rsidRPr="00A43371" w14:paraId="3FD17E75" w14:textId="77777777" w:rsidTr="00B91895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5"/>
          <w:jc w:val="center"/>
        </w:trPr>
        <w:tc>
          <w:tcPr>
            <w:tcW w:w="9180" w:type="dxa"/>
            <w:gridSpan w:val="6"/>
            <w:vAlign w:val="center"/>
          </w:tcPr>
          <w:p w14:paraId="5B22F67D" w14:textId="0B89DDD1" w:rsidR="00B91895" w:rsidRPr="006A7B98" w:rsidRDefault="00B91895" w:rsidP="00B91895">
            <w:pPr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Elective course</w:t>
            </w:r>
          </w:p>
        </w:tc>
        <w:tc>
          <w:tcPr>
            <w:tcW w:w="717" w:type="dxa"/>
            <w:vAlign w:val="center"/>
          </w:tcPr>
          <w:p w14:paraId="6756FC9D" w14:textId="430F4FC0" w:rsidR="00B91895" w:rsidRPr="006A7B98" w:rsidRDefault="00B91895" w:rsidP="00B91895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3</w:t>
            </w:r>
          </w:p>
        </w:tc>
        <w:tc>
          <w:tcPr>
            <w:tcW w:w="1375" w:type="dxa"/>
            <w:gridSpan w:val="2"/>
            <w:vAlign w:val="center"/>
          </w:tcPr>
          <w:p w14:paraId="0F25FFC2" w14:textId="48FCDF43" w:rsidR="00B91895" w:rsidRPr="006A7B98" w:rsidRDefault="00B91895" w:rsidP="00B91895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Any</w:t>
            </w:r>
          </w:p>
        </w:tc>
      </w:tr>
    </w:tbl>
    <w:p w14:paraId="0970696A" w14:textId="0C8798C8" w:rsidR="007B2CA9" w:rsidRDefault="007B2CA9" w:rsidP="007B2CA9">
      <w:pPr>
        <w:pStyle w:val="NoSpacing"/>
        <w:rPr>
          <w:sz w:val="18"/>
          <w:szCs w:val="18"/>
        </w:rPr>
      </w:pPr>
    </w:p>
    <w:p w14:paraId="488CBFD8" w14:textId="77777777" w:rsidR="007B2CA9" w:rsidRDefault="007B2CA9" w:rsidP="007B2CA9">
      <w:pPr>
        <w:pStyle w:val="NoSpacing"/>
        <w:rPr>
          <w:sz w:val="18"/>
          <w:szCs w:val="18"/>
        </w:rPr>
      </w:pPr>
    </w:p>
    <w:p w14:paraId="37B890F3" w14:textId="77777777" w:rsidR="00E62063" w:rsidRDefault="00E62063" w:rsidP="007B2CA9">
      <w:pPr>
        <w:pStyle w:val="NoSpacing"/>
        <w:rPr>
          <w:sz w:val="18"/>
          <w:szCs w:val="18"/>
        </w:rPr>
      </w:pPr>
    </w:p>
    <w:p w14:paraId="3E9D795E" w14:textId="6C5D26F3" w:rsidR="0001112F" w:rsidRDefault="0001112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CAC31D0" w14:textId="77777777" w:rsidR="00E62063" w:rsidRDefault="00E62063" w:rsidP="007B2CA9">
      <w:pPr>
        <w:pStyle w:val="NoSpacing"/>
        <w:rPr>
          <w:sz w:val="18"/>
          <w:szCs w:val="18"/>
        </w:rPr>
      </w:pPr>
    </w:p>
    <w:p w14:paraId="5479FEC7" w14:textId="77777777" w:rsidR="0001112F" w:rsidRDefault="0001112F" w:rsidP="007B2CA9">
      <w:pPr>
        <w:pStyle w:val="NoSpacing"/>
        <w:rPr>
          <w:sz w:val="24"/>
          <w:szCs w:val="24"/>
        </w:rPr>
      </w:pPr>
    </w:p>
    <w:p w14:paraId="04FFC405" w14:textId="50DC2B1C" w:rsidR="0001112F" w:rsidRDefault="0001112F" w:rsidP="007B2CA9">
      <w:pPr>
        <w:pStyle w:val="NoSpacing"/>
        <w:rPr>
          <w:b/>
          <w:sz w:val="24"/>
          <w:szCs w:val="24"/>
        </w:rPr>
      </w:pPr>
      <w:r w:rsidRPr="0001112F">
        <w:rPr>
          <w:b/>
          <w:sz w:val="24"/>
          <w:szCs w:val="24"/>
        </w:rPr>
        <w:t>General Education Course Sequence Information – for traditional FY students</w:t>
      </w:r>
    </w:p>
    <w:p w14:paraId="0053874C" w14:textId="77777777" w:rsidR="0001112F" w:rsidRPr="0001112F" w:rsidRDefault="0001112F" w:rsidP="007B2CA9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1112F" w:rsidRPr="0001112F" w14:paraId="5DAC713E" w14:textId="77777777" w:rsidTr="0001112F">
        <w:trPr>
          <w:trHeight w:val="432"/>
        </w:trPr>
        <w:tc>
          <w:tcPr>
            <w:tcW w:w="5395" w:type="dxa"/>
            <w:shd w:val="clear" w:color="auto" w:fill="D1B888"/>
            <w:vAlign w:val="center"/>
          </w:tcPr>
          <w:p w14:paraId="5B729714" w14:textId="5C17E1BD" w:rsidR="0001112F" w:rsidRPr="0001112F" w:rsidRDefault="0001112F" w:rsidP="0001112F">
            <w:pPr>
              <w:pStyle w:val="NoSpacing"/>
              <w:jc w:val="center"/>
              <w:rPr>
                <w:b/>
                <w:szCs w:val="18"/>
              </w:rPr>
            </w:pPr>
            <w:r w:rsidRPr="0001112F">
              <w:rPr>
                <w:b/>
                <w:szCs w:val="18"/>
              </w:rPr>
              <w:t>Course/Category</w:t>
            </w:r>
          </w:p>
        </w:tc>
        <w:tc>
          <w:tcPr>
            <w:tcW w:w="5395" w:type="dxa"/>
            <w:shd w:val="clear" w:color="auto" w:fill="D1B888"/>
            <w:vAlign w:val="center"/>
          </w:tcPr>
          <w:p w14:paraId="561AD00D" w14:textId="1B3BFCAF" w:rsidR="0001112F" w:rsidRPr="0001112F" w:rsidRDefault="0001112F" w:rsidP="0001112F">
            <w:pPr>
              <w:pStyle w:val="NoSpacing"/>
              <w:jc w:val="center"/>
              <w:rPr>
                <w:b/>
                <w:szCs w:val="18"/>
              </w:rPr>
            </w:pPr>
            <w:r w:rsidRPr="0001112F">
              <w:rPr>
                <w:b/>
                <w:szCs w:val="18"/>
              </w:rPr>
              <w:t>Semester</w:t>
            </w:r>
          </w:p>
        </w:tc>
      </w:tr>
      <w:tr w:rsidR="0001112F" w:rsidRPr="0001112F" w14:paraId="6BD20260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3B812E4A" w14:textId="67598410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Engaging Differences (FD)</w:t>
            </w:r>
          </w:p>
        </w:tc>
        <w:tc>
          <w:tcPr>
            <w:tcW w:w="5395" w:type="dxa"/>
            <w:vAlign w:val="center"/>
          </w:tcPr>
          <w:p w14:paraId="65D9B3C2" w14:textId="1EA727B4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Always taken in Semester #1</w:t>
            </w:r>
          </w:p>
        </w:tc>
      </w:tr>
      <w:tr w:rsidR="0001112F" w:rsidRPr="0001112F" w14:paraId="660F1CE2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72B2021A" w14:textId="77540E99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Engaging Communities (FC)</w:t>
            </w:r>
          </w:p>
        </w:tc>
        <w:tc>
          <w:tcPr>
            <w:tcW w:w="5395" w:type="dxa"/>
            <w:vAlign w:val="center"/>
          </w:tcPr>
          <w:p w14:paraId="32078892" w14:textId="6EC10B46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Always taken in Semester #2</w:t>
            </w:r>
          </w:p>
        </w:tc>
      </w:tr>
      <w:tr w:rsidR="0001112F" w:rsidRPr="0001112F" w14:paraId="6B52A1D9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6CD3EDC1" w14:textId="599B30DF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College Writing (WC)</w:t>
            </w:r>
          </w:p>
        </w:tc>
        <w:tc>
          <w:tcPr>
            <w:tcW w:w="5395" w:type="dxa"/>
            <w:vAlign w:val="center"/>
          </w:tcPr>
          <w:p w14:paraId="1954F549" w14:textId="2BBF28EB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 #1 or #2</w:t>
            </w:r>
          </w:p>
        </w:tc>
      </w:tr>
      <w:tr w:rsidR="0001112F" w:rsidRPr="0001112F" w14:paraId="20A7BA3F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34CAE7BB" w14:textId="50B6FF68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Quantitative Reasoning (QR)</w:t>
            </w:r>
          </w:p>
        </w:tc>
        <w:tc>
          <w:tcPr>
            <w:tcW w:w="5395" w:type="dxa"/>
            <w:vAlign w:val="center"/>
          </w:tcPr>
          <w:p w14:paraId="6728BB56" w14:textId="1C05D5A5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#1 - #3</w:t>
            </w:r>
          </w:p>
        </w:tc>
      </w:tr>
      <w:tr w:rsidR="0001112F" w:rsidRPr="0001112F" w14:paraId="79BDF5A1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388A3655" w14:textId="27B46A5D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Explorations Courses (EC, EI, ES)</w:t>
            </w:r>
          </w:p>
        </w:tc>
        <w:tc>
          <w:tcPr>
            <w:tcW w:w="5395" w:type="dxa"/>
            <w:vAlign w:val="center"/>
          </w:tcPr>
          <w:p w14:paraId="29533FA9" w14:textId="62B609C3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across semesters #1-#4</w:t>
            </w:r>
          </w:p>
        </w:tc>
      </w:tr>
      <w:tr w:rsidR="0001112F" w:rsidRPr="0001112F" w14:paraId="088294F9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523614A9" w14:textId="7CA15C9F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Catholic Traditions (CT)</w:t>
            </w:r>
          </w:p>
        </w:tc>
        <w:tc>
          <w:tcPr>
            <w:tcW w:w="5395" w:type="dxa"/>
            <w:vAlign w:val="center"/>
          </w:tcPr>
          <w:p w14:paraId="7FC37593" w14:textId="1C8B6C1C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 #3 or #4</w:t>
            </w:r>
          </w:p>
        </w:tc>
      </w:tr>
      <w:tr w:rsidR="0001112F" w:rsidRPr="0001112F" w14:paraId="78C9600F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7763B015" w14:textId="46EEF783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Values in Action (VX)</w:t>
            </w:r>
          </w:p>
        </w:tc>
        <w:tc>
          <w:tcPr>
            <w:tcW w:w="5395" w:type="dxa"/>
            <w:vAlign w:val="center"/>
          </w:tcPr>
          <w:p w14:paraId="46670220" w14:textId="589A2C16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#4 - #6</w:t>
            </w:r>
          </w:p>
        </w:tc>
      </w:tr>
      <w:tr w:rsidR="0001112F" w:rsidRPr="0001112F" w14:paraId="759171D4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622E5249" w14:textId="2D9A3D7B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Call to Participation (CP)</w:t>
            </w:r>
          </w:p>
        </w:tc>
        <w:tc>
          <w:tcPr>
            <w:tcW w:w="5395" w:type="dxa"/>
            <w:vAlign w:val="center"/>
          </w:tcPr>
          <w:p w14:paraId="2617AE96" w14:textId="11356A55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#6 - #8</w:t>
            </w:r>
          </w:p>
        </w:tc>
      </w:tr>
      <w:tr w:rsidR="0001112F" w:rsidRPr="0001112F" w14:paraId="3A224B7E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1FAEC4D4" w14:textId="493CFFC4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Integrative Capstone (IN)</w:t>
            </w:r>
          </w:p>
        </w:tc>
        <w:tc>
          <w:tcPr>
            <w:tcW w:w="5395" w:type="dxa"/>
            <w:vAlign w:val="center"/>
          </w:tcPr>
          <w:p w14:paraId="0EC1C153" w14:textId="351223AC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#6 - #8</w:t>
            </w:r>
          </w:p>
        </w:tc>
      </w:tr>
    </w:tbl>
    <w:p w14:paraId="630FA3EB" w14:textId="77777777" w:rsidR="0001112F" w:rsidRPr="00A43371" w:rsidRDefault="0001112F" w:rsidP="007B2CA9">
      <w:pPr>
        <w:pStyle w:val="NoSpacing"/>
        <w:rPr>
          <w:sz w:val="18"/>
          <w:szCs w:val="18"/>
        </w:rPr>
      </w:pPr>
    </w:p>
    <w:sectPr w:rsidR="0001112F" w:rsidRPr="00A43371" w:rsidSect="007B2CA9">
      <w:head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60A18" w14:textId="77777777" w:rsidR="00840339" w:rsidRDefault="00840339" w:rsidP="00AF7754">
      <w:pPr>
        <w:spacing w:after="0" w:line="240" w:lineRule="auto"/>
      </w:pPr>
      <w:r>
        <w:separator/>
      </w:r>
    </w:p>
  </w:endnote>
  <w:endnote w:type="continuationSeparator" w:id="0">
    <w:p w14:paraId="5C5317FC" w14:textId="77777777" w:rsidR="00840339" w:rsidRDefault="00840339" w:rsidP="00AF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D332F" w14:textId="77777777" w:rsidR="00840339" w:rsidRDefault="00840339" w:rsidP="00AF7754">
      <w:pPr>
        <w:spacing w:after="0" w:line="240" w:lineRule="auto"/>
      </w:pPr>
      <w:r>
        <w:separator/>
      </w:r>
    </w:p>
  </w:footnote>
  <w:footnote w:type="continuationSeparator" w:id="0">
    <w:p w14:paraId="119B3C2B" w14:textId="77777777" w:rsidR="00840339" w:rsidRDefault="00840339" w:rsidP="00AF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D1298" w14:textId="0602C1CE" w:rsidR="009252DD" w:rsidRDefault="009252DD" w:rsidP="007B2CA9">
    <w:pPr>
      <w:pStyle w:val="Header"/>
      <w:jc w:val="center"/>
    </w:pPr>
    <w:r>
      <w:rPr>
        <w:noProof/>
      </w:rPr>
      <w:drawing>
        <wp:inline distT="0" distB="0" distL="0" distR="0" wp14:anchorId="32D1C14C" wp14:editId="611EC983">
          <wp:extent cx="2486283" cy="4572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raslogo_PurpleVGold_4CBl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28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ED"/>
    <w:rsid w:val="000062BF"/>
    <w:rsid w:val="0001112F"/>
    <w:rsid w:val="00014472"/>
    <w:rsid w:val="00032A5D"/>
    <w:rsid w:val="0004335C"/>
    <w:rsid w:val="00052851"/>
    <w:rsid w:val="00052B6D"/>
    <w:rsid w:val="00083524"/>
    <w:rsid w:val="00095E80"/>
    <w:rsid w:val="000F16C4"/>
    <w:rsid w:val="0013287C"/>
    <w:rsid w:val="00140C57"/>
    <w:rsid w:val="0014543C"/>
    <w:rsid w:val="001503DC"/>
    <w:rsid w:val="00167385"/>
    <w:rsid w:val="001966D2"/>
    <w:rsid w:val="00224DB1"/>
    <w:rsid w:val="002453AE"/>
    <w:rsid w:val="00247B8E"/>
    <w:rsid w:val="00250B47"/>
    <w:rsid w:val="002853C4"/>
    <w:rsid w:val="00285DC4"/>
    <w:rsid w:val="002B6F6B"/>
    <w:rsid w:val="002B72BD"/>
    <w:rsid w:val="002C1590"/>
    <w:rsid w:val="002C370C"/>
    <w:rsid w:val="002C50B6"/>
    <w:rsid w:val="0032795A"/>
    <w:rsid w:val="00333F07"/>
    <w:rsid w:val="00366520"/>
    <w:rsid w:val="003A267E"/>
    <w:rsid w:val="003F3C4C"/>
    <w:rsid w:val="00401765"/>
    <w:rsid w:val="004104A5"/>
    <w:rsid w:val="0045012C"/>
    <w:rsid w:val="00453856"/>
    <w:rsid w:val="00456E50"/>
    <w:rsid w:val="00480AFB"/>
    <w:rsid w:val="00480C85"/>
    <w:rsid w:val="004832B0"/>
    <w:rsid w:val="00491AF5"/>
    <w:rsid w:val="004C2FB7"/>
    <w:rsid w:val="004E2CB6"/>
    <w:rsid w:val="004E2D46"/>
    <w:rsid w:val="004F437E"/>
    <w:rsid w:val="004F7CEF"/>
    <w:rsid w:val="0053729F"/>
    <w:rsid w:val="00543709"/>
    <w:rsid w:val="005614F2"/>
    <w:rsid w:val="00566565"/>
    <w:rsid w:val="005745B8"/>
    <w:rsid w:val="00595BF1"/>
    <w:rsid w:val="005D50C7"/>
    <w:rsid w:val="005F188D"/>
    <w:rsid w:val="005F1C52"/>
    <w:rsid w:val="00600F42"/>
    <w:rsid w:val="006766A7"/>
    <w:rsid w:val="006A24EF"/>
    <w:rsid w:val="006A7B98"/>
    <w:rsid w:val="006C5E2D"/>
    <w:rsid w:val="006C77DD"/>
    <w:rsid w:val="006F2DCE"/>
    <w:rsid w:val="007052AE"/>
    <w:rsid w:val="00715766"/>
    <w:rsid w:val="00725A14"/>
    <w:rsid w:val="0075746D"/>
    <w:rsid w:val="00764843"/>
    <w:rsid w:val="00770975"/>
    <w:rsid w:val="007729D7"/>
    <w:rsid w:val="00774467"/>
    <w:rsid w:val="00774F68"/>
    <w:rsid w:val="00775BA2"/>
    <w:rsid w:val="007A4E99"/>
    <w:rsid w:val="007B2CA9"/>
    <w:rsid w:val="007E5C93"/>
    <w:rsid w:val="00802E0B"/>
    <w:rsid w:val="008216F3"/>
    <w:rsid w:val="00840339"/>
    <w:rsid w:val="008461E6"/>
    <w:rsid w:val="00856ECD"/>
    <w:rsid w:val="0086783A"/>
    <w:rsid w:val="00872D33"/>
    <w:rsid w:val="00886D06"/>
    <w:rsid w:val="008924C2"/>
    <w:rsid w:val="008C29BA"/>
    <w:rsid w:val="008D2B02"/>
    <w:rsid w:val="008D585C"/>
    <w:rsid w:val="008D7CC7"/>
    <w:rsid w:val="009156F1"/>
    <w:rsid w:val="009252DD"/>
    <w:rsid w:val="009314E5"/>
    <w:rsid w:val="00935B1C"/>
    <w:rsid w:val="00946C30"/>
    <w:rsid w:val="00985A52"/>
    <w:rsid w:val="009C0212"/>
    <w:rsid w:val="00A33C19"/>
    <w:rsid w:val="00A43371"/>
    <w:rsid w:val="00A57760"/>
    <w:rsid w:val="00A73DC8"/>
    <w:rsid w:val="00A93AC7"/>
    <w:rsid w:val="00AA5E50"/>
    <w:rsid w:val="00AB7800"/>
    <w:rsid w:val="00AF7754"/>
    <w:rsid w:val="00B42378"/>
    <w:rsid w:val="00B5514D"/>
    <w:rsid w:val="00B70843"/>
    <w:rsid w:val="00B7727C"/>
    <w:rsid w:val="00B91895"/>
    <w:rsid w:val="00BC744A"/>
    <w:rsid w:val="00BD02C0"/>
    <w:rsid w:val="00BD5A9E"/>
    <w:rsid w:val="00BD6013"/>
    <w:rsid w:val="00BE731D"/>
    <w:rsid w:val="00C161CB"/>
    <w:rsid w:val="00C30B96"/>
    <w:rsid w:val="00C92CB2"/>
    <w:rsid w:val="00CA0860"/>
    <w:rsid w:val="00CA3CE6"/>
    <w:rsid w:val="00CB016E"/>
    <w:rsid w:val="00CB1178"/>
    <w:rsid w:val="00CD1914"/>
    <w:rsid w:val="00CD4D84"/>
    <w:rsid w:val="00CE0B25"/>
    <w:rsid w:val="00CF4F94"/>
    <w:rsid w:val="00D128D5"/>
    <w:rsid w:val="00D24477"/>
    <w:rsid w:val="00D31F2F"/>
    <w:rsid w:val="00D4676F"/>
    <w:rsid w:val="00D560A0"/>
    <w:rsid w:val="00D909E6"/>
    <w:rsid w:val="00DE3841"/>
    <w:rsid w:val="00E01CC9"/>
    <w:rsid w:val="00E16F29"/>
    <w:rsid w:val="00E5297A"/>
    <w:rsid w:val="00E62063"/>
    <w:rsid w:val="00E639A8"/>
    <w:rsid w:val="00E65FE8"/>
    <w:rsid w:val="00E8318D"/>
    <w:rsid w:val="00E96A3C"/>
    <w:rsid w:val="00EA4B84"/>
    <w:rsid w:val="00EA6255"/>
    <w:rsid w:val="00EB2B14"/>
    <w:rsid w:val="00EF69ED"/>
    <w:rsid w:val="00F01B59"/>
    <w:rsid w:val="00F15F82"/>
    <w:rsid w:val="00F16731"/>
    <w:rsid w:val="00F426F9"/>
    <w:rsid w:val="00F518CB"/>
    <w:rsid w:val="00F52B05"/>
    <w:rsid w:val="00F56993"/>
    <w:rsid w:val="00F67162"/>
    <w:rsid w:val="00F93C34"/>
    <w:rsid w:val="00F95BB1"/>
    <w:rsid w:val="00FA0776"/>
    <w:rsid w:val="00FB1551"/>
    <w:rsid w:val="00FC7BF2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37F6"/>
  <w15:docId w15:val="{68E758C1-C53D-4104-986E-68FC05A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1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45012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501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F167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772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5B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754"/>
  </w:style>
  <w:style w:type="paragraph" w:styleId="Footer">
    <w:name w:val="footer"/>
    <w:basedOn w:val="Normal"/>
    <w:link w:val="FooterChar"/>
    <w:uiPriority w:val="99"/>
    <w:unhideWhenUsed/>
    <w:rsid w:val="00AF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c048635\Local%20Settings\Temporary%20Internet%20Files\Content.Outlook\YTT68R1A\Sample%20Four%20Year%20Advising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BA155F596F749A2860888A577A7B6" ma:contentTypeVersion="2" ma:contentTypeDescription="Create a new document." ma:contentTypeScope="" ma:versionID="81bcccf906edac5e234d5a1e90b99fed">
  <xsd:schema xmlns:xsd="http://www.w3.org/2001/XMLSchema" xmlns:xs="http://www.w3.org/2001/XMLSchema" xmlns:p="http://schemas.microsoft.com/office/2006/metadata/properties" xmlns:ns2="c4055748-74aa-4ef5-a560-571c06204940" targetNamespace="http://schemas.microsoft.com/office/2006/metadata/properties" ma:root="true" ma:fieldsID="f501989fa97c27ba5c8b680f0a166266" ns2:_="">
    <xsd:import namespace="c4055748-74aa-4ef5-a560-571c06204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55748-74aa-4ef5-a560-571c06204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39267-2AFE-450E-A702-4726C42FA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7F1FFA-877D-4466-9DEC-C406CE340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55748-74aa-4ef5-a560-571c06204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7C316B-7C17-488F-A0D4-219936CB3F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F1F2CF-00EB-4082-ADAA-83DF1032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Four Year Advising Plan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Loras College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Loras College</dc:creator>
  <cp:lastModifiedBy>Matthew L. Rissler</cp:lastModifiedBy>
  <cp:revision>3</cp:revision>
  <cp:lastPrinted>2018-11-28T14:49:00Z</cp:lastPrinted>
  <dcterms:created xsi:type="dcterms:W3CDTF">2019-10-02T15:14:00Z</dcterms:created>
  <dcterms:modified xsi:type="dcterms:W3CDTF">2019-10-02T15:14:00Z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0x01010026DBA155F596F749A2860888A577A7B6</vt:lpwstr>
  </property>
</Properties>
</file>