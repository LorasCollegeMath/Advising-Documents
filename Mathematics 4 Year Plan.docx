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0ECFF" w14:textId="77777777" w:rsidR="00F15F82" w:rsidRDefault="00F15F82" w:rsidP="00B7727C">
      <w:pPr>
        <w:pStyle w:val="NoSpacing"/>
        <w:jc w:val="center"/>
        <w:rPr>
          <w:b/>
          <w:sz w:val="20"/>
          <w:szCs w:val="18"/>
        </w:rPr>
      </w:pPr>
    </w:p>
    <w:p w14:paraId="6306E36A" w14:textId="2814E09C" w:rsidR="00456E50" w:rsidRPr="00E8318D" w:rsidRDefault="00543709" w:rsidP="00B7727C">
      <w:pPr>
        <w:pStyle w:val="NoSpacing"/>
        <w:jc w:val="center"/>
        <w:rPr>
          <w:b/>
          <w:sz w:val="20"/>
          <w:szCs w:val="18"/>
        </w:rPr>
      </w:pPr>
      <w:r>
        <w:rPr>
          <w:b/>
          <w:sz w:val="20"/>
          <w:szCs w:val="18"/>
        </w:rPr>
        <w:t xml:space="preserve">SAMPLE </w:t>
      </w:r>
      <w:r w:rsidR="00B7727C" w:rsidRPr="00E8318D">
        <w:rPr>
          <w:b/>
          <w:sz w:val="20"/>
          <w:szCs w:val="18"/>
        </w:rPr>
        <w:t>FOUR-YEAR PLAN FOR</w:t>
      </w:r>
      <w:r w:rsidR="00A43371" w:rsidRPr="00E8318D">
        <w:rPr>
          <w:b/>
          <w:sz w:val="20"/>
          <w:szCs w:val="18"/>
        </w:rPr>
        <w:t xml:space="preserve"> </w:t>
      </w:r>
      <w:r>
        <w:rPr>
          <w:b/>
          <w:sz w:val="20"/>
          <w:szCs w:val="18"/>
        </w:rPr>
        <w:t>MATH</w:t>
      </w:r>
      <w:r w:rsidR="005A5BBD">
        <w:rPr>
          <w:b/>
          <w:sz w:val="20"/>
          <w:szCs w:val="18"/>
        </w:rPr>
        <w:t>EMATICS</w:t>
      </w:r>
      <w:r>
        <w:rPr>
          <w:b/>
          <w:sz w:val="20"/>
          <w:szCs w:val="18"/>
        </w:rPr>
        <w:t xml:space="preserve"> MAJOR</w:t>
      </w:r>
    </w:p>
    <w:p w14:paraId="5BD37FD0" w14:textId="0CF17F6B" w:rsidR="00F15F82" w:rsidRDefault="00B7727C" w:rsidP="00F15F82">
      <w:pPr>
        <w:pStyle w:val="NoSpacing"/>
        <w:jc w:val="center"/>
        <w:rPr>
          <w:sz w:val="18"/>
          <w:szCs w:val="18"/>
        </w:rPr>
      </w:pPr>
      <w:r w:rsidRPr="00A43371">
        <w:rPr>
          <w:sz w:val="18"/>
          <w:szCs w:val="18"/>
        </w:rPr>
        <w:t xml:space="preserve">Updated: </w:t>
      </w:r>
      <w:r w:rsidR="008C593F">
        <w:rPr>
          <w:sz w:val="18"/>
          <w:szCs w:val="18"/>
        </w:rPr>
        <w:t>October 2019</w:t>
      </w:r>
      <w:bookmarkStart w:id="0" w:name="_GoBack"/>
      <w:bookmarkEnd w:id="0"/>
    </w:p>
    <w:p w14:paraId="57253FD0" w14:textId="15905F04" w:rsidR="006A7B98" w:rsidRDefault="006A7B98" w:rsidP="00F15F82">
      <w:pPr>
        <w:pStyle w:val="NoSpacing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Note: </w:t>
      </w:r>
      <w:r w:rsidR="00543709">
        <w:rPr>
          <w:sz w:val="18"/>
          <w:szCs w:val="18"/>
        </w:rPr>
        <w:t>Must have a minimum GPA of 2.0 in courses counting towards the major and a C or better in MAT 150, 160, 230, 250 and 260.</w:t>
      </w:r>
    </w:p>
    <w:p w14:paraId="6FA79E81" w14:textId="77777777" w:rsidR="002853C4" w:rsidRDefault="002853C4" w:rsidP="007B2CA9">
      <w:pPr>
        <w:pStyle w:val="NoSpacing"/>
        <w:rPr>
          <w:sz w:val="18"/>
          <w:szCs w:val="18"/>
        </w:rPr>
      </w:pPr>
    </w:p>
    <w:tbl>
      <w:tblPr>
        <w:tblStyle w:val="TableGrid"/>
        <w:tblW w:w="112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6"/>
        <w:gridCol w:w="4598"/>
        <w:gridCol w:w="576"/>
        <w:gridCol w:w="431"/>
        <w:gridCol w:w="236"/>
        <w:gridCol w:w="3083"/>
        <w:gridCol w:w="717"/>
        <w:gridCol w:w="799"/>
        <w:gridCol w:w="576"/>
      </w:tblGrid>
      <w:tr w:rsidR="008C29BA" w:rsidRPr="00A43371" w14:paraId="11BED9F2" w14:textId="77777777" w:rsidTr="00140C57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364BB72C" w14:textId="77777777" w:rsidR="008C29BA" w:rsidRPr="00A43371" w:rsidRDefault="008C29BA" w:rsidP="009252DD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E96A3C" w:rsidRPr="00A43371" w14:paraId="21AEAFBF" w14:textId="77777777" w:rsidTr="00140C57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E3E20F4" w14:textId="44EF3845" w:rsidR="00E96A3C" w:rsidRPr="00A43371" w:rsidRDefault="00E96A3C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FIRST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65E34294" w14:textId="77777777" w:rsidR="00E96A3C" w:rsidRPr="00A43371" w:rsidRDefault="00E96A3C" w:rsidP="009252D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04F6A53" w14:textId="26E79D42" w:rsidR="00E96A3C" w:rsidRPr="00A43371" w:rsidRDefault="00E96A3C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FIRST YEAR SPRING SEMESTER</w:t>
            </w:r>
          </w:p>
        </w:tc>
      </w:tr>
      <w:tr w:rsidR="00E96A3C" w:rsidRPr="00A43371" w14:paraId="7008CF6C" w14:textId="77777777" w:rsidTr="00140C57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2CF1D10E" w14:textId="67894647" w:rsidR="00366520" w:rsidRPr="00A43371" w:rsidRDefault="00366520" w:rsidP="003665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1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598F1B3" w14:textId="0C1F6EFF" w:rsidR="00366520" w:rsidRPr="00A43371" w:rsidRDefault="00366520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77D4C87" w14:textId="77777777" w:rsidR="00366520" w:rsidRPr="00A43371" w:rsidRDefault="00366520" w:rsidP="0086783A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300D5D9A" w14:textId="77777777" w:rsidR="00366520" w:rsidRPr="00A43371" w:rsidRDefault="00366520" w:rsidP="009252DD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2649FA88" w14:textId="06E1F06D" w:rsidR="00366520" w:rsidRPr="00A43371" w:rsidRDefault="00366520" w:rsidP="00366520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2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CED8B1E" w14:textId="068E907F" w:rsidR="00366520" w:rsidRPr="00A43371" w:rsidRDefault="00366520" w:rsidP="009252DD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FFEE0F3" w14:textId="77777777" w:rsidR="00366520" w:rsidRPr="00A43371" w:rsidRDefault="00366520" w:rsidP="0086783A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E96A3C" w:rsidRPr="00A43371" w14:paraId="19162446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38CC89E" w14:textId="77777777" w:rsidR="00366520" w:rsidRDefault="00366520" w:rsidP="0086783A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D0A59E6" w14:textId="53EDC433" w:rsidR="00366520" w:rsidRPr="00A43371" w:rsidRDefault="00366520" w:rsidP="00867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 101 Engaging Differences (FD)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127832E" w14:textId="3D6C683B" w:rsidR="00366520" w:rsidRPr="00A43371" w:rsidRDefault="00366520" w:rsidP="008678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44E0ED79" w14:textId="77777777" w:rsidR="00366520" w:rsidRDefault="00366520" w:rsidP="009252DD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4F74513" w14:textId="77777777" w:rsidR="00366520" w:rsidRDefault="00366520" w:rsidP="0086783A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3E03F25" w14:textId="7F1CF531" w:rsidR="00366520" w:rsidRPr="00A43371" w:rsidRDefault="00366520" w:rsidP="00867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LIB 102 Engaging Communities (FC)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CE35A90" w14:textId="40120D84" w:rsidR="00366520" w:rsidRPr="00A43371" w:rsidRDefault="00366520" w:rsidP="008678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E96A3C" w:rsidRPr="00A43371" w14:paraId="27A6892E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CED835" w14:textId="77777777" w:rsidR="00366520" w:rsidRDefault="00366520" w:rsidP="0086783A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17A62BB" w14:textId="2AF94B69" w:rsidR="00366520" w:rsidRPr="00A43371" w:rsidRDefault="00366520" w:rsidP="0086783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ENG 105 College Writing or ENG 111 Critical Writing (WC) 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F2A567B" w14:textId="6FC7567C" w:rsidR="00366520" w:rsidRPr="00A43371" w:rsidRDefault="00366520" w:rsidP="008678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2B24546" w14:textId="77777777" w:rsidR="00366520" w:rsidRDefault="00366520" w:rsidP="007B2CA9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057049D" w14:textId="77777777" w:rsidR="00366520" w:rsidRPr="002453AE" w:rsidRDefault="00366520" w:rsidP="0086783A">
            <w:pPr>
              <w:rPr>
                <w:sz w:val="20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6448F84" w14:textId="6D21AF82" w:rsidR="00366520" w:rsidRPr="00A43371" w:rsidRDefault="00366520" w:rsidP="0086783A">
            <w:pPr>
              <w:rPr>
                <w:sz w:val="18"/>
                <w:szCs w:val="18"/>
              </w:rPr>
            </w:pPr>
            <w:r w:rsidRPr="002453AE">
              <w:rPr>
                <w:sz w:val="20"/>
                <w:szCs w:val="18"/>
              </w:rPr>
              <w:t>Explorations Course (EC, EI or ES)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F42904C" w14:textId="4971179F" w:rsidR="00366520" w:rsidRPr="00A43371" w:rsidRDefault="00366520" w:rsidP="0086783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</w:tr>
      <w:tr w:rsidR="00715766" w:rsidRPr="00A43371" w14:paraId="1AD276F4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D4F9C07" w14:textId="77777777" w:rsidR="00715766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AE96DD2" w14:textId="724933A8" w:rsidR="00715766" w:rsidRPr="00A43371" w:rsidRDefault="00715766" w:rsidP="00715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Explorations Course (EC, EI or ES)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826EF67" w14:textId="6BA9D9F6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16A8955C" w14:textId="77777777" w:rsidR="00715766" w:rsidRPr="002453AE" w:rsidRDefault="00715766" w:rsidP="00715766">
            <w:pPr>
              <w:rPr>
                <w:sz w:val="20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BDFE791" w14:textId="77777777" w:rsidR="00715766" w:rsidRPr="002453AE" w:rsidRDefault="00715766" w:rsidP="00715766">
            <w:pPr>
              <w:rPr>
                <w:sz w:val="20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8BAFB49" w14:textId="66E75324" w:rsidR="00715766" w:rsidRPr="002453AE" w:rsidRDefault="00715766" w:rsidP="00715766">
            <w:pPr>
              <w:rPr>
                <w:sz w:val="20"/>
                <w:szCs w:val="18"/>
              </w:rPr>
            </w:pPr>
            <w:r>
              <w:rPr>
                <w:sz w:val="18"/>
                <w:szCs w:val="18"/>
              </w:rPr>
              <w:t xml:space="preserve">Explorations Course (EC, EI or ES) 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471A8D" w14:textId="536D89A8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</w:tr>
      <w:tr w:rsidR="00715766" w:rsidRPr="00A43371" w14:paraId="3FDD2C78" w14:textId="77777777" w:rsidTr="00140C57">
        <w:trPr>
          <w:trHeight w:val="125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365C161" w14:textId="77777777" w:rsidR="00715766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72A3F6B" w14:textId="7512DB74" w:rsidR="00715766" w:rsidRPr="00A43371" w:rsidRDefault="00715766" w:rsidP="00715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150 Calculus of One Variable I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ACF9801" w14:textId="244A6653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4E828B84" w14:textId="77777777" w:rsidR="00715766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EA7232B" w14:textId="77777777" w:rsidR="00715766" w:rsidRPr="00A43371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90737AE" w14:textId="2C46DC5B" w:rsidR="00715766" w:rsidRPr="00A43371" w:rsidRDefault="00715766" w:rsidP="00715766">
            <w:pPr>
              <w:rPr>
                <w:sz w:val="18"/>
                <w:szCs w:val="18"/>
              </w:rPr>
            </w:pPr>
            <w:r>
              <w:rPr>
                <w:sz w:val="20"/>
                <w:szCs w:val="18"/>
              </w:rPr>
              <w:t>MAT 160 Calculus of One Variable II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4EFD578" w14:textId="35805F3C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715766" w:rsidRPr="00A43371" w14:paraId="607E2BE0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6C42542" w14:textId="77777777" w:rsidR="00715766" w:rsidRPr="00A43371" w:rsidRDefault="00715766" w:rsidP="00715766">
            <w:pPr>
              <w:rPr>
                <w:b/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6914ADE" w14:textId="41B84F39" w:rsidR="00715766" w:rsidRPr="00A43371" w:rsidRDefault="00715766" w:rsidP="00715766">
            <w:pPr>
              <w:rPr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EF1F58B" w14:textId="77777777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365DFF7" w14:textId="77777777" w:rsidR="00715766" w:rsidRPr="00A43371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B947CC1" w14:textId="77777777" w:rsidR="00715766" w:rsidRPr="00A43371" w:rsidRDefault="00715766" w:rsidP="00715766">
            <w:pPr>
              <w:rPr>
                <w:b/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64DD3FC" w14:textId="259C3E04" w:rsidR="00715766" w:rsidRPr="00543709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2CA2870" w14:textId="32D4B7CF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</w:p>
        </w:tc>
      </w:tr>
      <w:tr w:rsidR="00715766" w:rsidRPr="00A43371" w14:paraId="33CED976" w14:textId="77777777" w:rsidTr="00140C57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  <w:bottom w:val="single" w:sz="2" w:space="0" w:color="53284F"/>
            </w:tcBorders>
          </w:tcPr>
          <w:p w14:paraId="5CF717C9" w14:textId="77777777" w:rsidR="00715766" w:rsidRPr="00A43371" w:rsidRDefault="00715766" w:rsidP="00715766">
            <w:pPr>
              <w:rPr>
                <w:b/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bottom w:val="single" w:sz="2" w:space="0" w:color="53284F"/>
            </w:tcBorders>
          </w:tcPr>
          <w:p w14:paraId="58EC8826" w14:textId="3DD62FDD" w:rsidR="00715766" w:rsidRPr="00A43371" w:rsidRDefault="00715766" w:rsidP="00715766">
            <w:pPr>
              <w:rPr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53008C7" w14:textId="77777777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sz="2" w:space="0" w:color="53284F"/>
            </w:tcBorders>
          </w:tcPr>
          <w:p w14:paraId="1ECD6E25" w14:textId="77777777" w:rsidR="00715766" w:rsidRPr="00A43371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  <w:bottom w:val="single" w:sz="2" w:space="0" w:color="53284F"/>
            </w:tcBorders>
          </w:tcPr>
          <w:p w14:paraId="37AC1017" w14:textId="77777777" w:rsidR="00715766" w:rsidRPr="00A43371" w:rsidRDefault="00715766" w:rsidP="00715766">
            <w:pPr>
              <w:rPr>
                <w:b/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bottom w:val="single" w:sz="2" w:space="0" w:color="53284F"/>
            </w:tcBorders>
          </w:tcPr>
          <w:p w14:paraId="4A074F97" w14:textId="6A82D180" w:rsidR="00715766" w:rsidRPr="00A43371" w:rsidRDefault="00715766" w:rsidP="00715766">
            <w:pPr>
              <w:rPr>
                <w:b/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15853F01" w14:textId="77777777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</w:p>
        </w:tc>
      </w:tr>
      <w:tr w:rsidR="00715766" w:rsidRPr="00A43371" w14:paraId="6255FCFA" w14:textId="77777777" w:rsidTr="00140C57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6431B768" w14:textId="77777777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</w:p>
        </w:tc>
      </w:tr>
      <w:tr w:rsidR="00715766" w:rsidRPr="00A43371" w14:paraId="02721B37" w14:textId="77777777" w:rsidTr="00140C57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F03991" w14:textId="3B17BED0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SECOND</w:t>
            </w:r>
            <w:r w:rsidRPr="00A43371">
              <w:rPr>
                <w:b/>
                <w:sz w:val="18"/>
                <w:szCs w:val="18"/>
              </w:rPr>
              <w:t xml:space="preserve">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0B87D533" w14:textId="77777777" w:rsidR="00715766" w:rsidRPr="00A43371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0A4843E" w14:textId="2B0B5C9A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SECOND</w:t>
            </w:r>
            <w:r w:rsidRPr="00A43371">
              <w:rPr>
                <w:b/>
                <w:sz w:val="18"/>
                <w:szCs w:val="18"/>
              </w:rPr>
              <w:t xml:space="preserve"> YEAR SPRING SEMESTER</w:t>
            </w:r>
          </w:p>
        </w:tc>
      </w:tr>
      <w:tr w:rsidR="00715766" w:rsidRPr="00A43371" w14:paraId="14B5B9FC" w14:textId="77777777" w:rsidTr="00140C57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3FAC7142" w14:textId="26BA4EBC" w:rsidR="00715766" w:rsidRPr="00A43371" w:rsidRDefault="00715766" w:rsidP="0071576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3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E8AB48A" w14:textId="0072657F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A3D0EBD" w14:textId="5E9FB5F3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3ABDF221" w14:textId="77777777" w:rsidR="00715766" w:rsidRPr="00A43371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0019F276" w14:textId="61E44289" w:rsidR="00715766" w:rsidRPr="00A43371" w:rsidRDefault="00715766" w:rsidP="00715766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4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36B5C1F" w14:textId="2855D6B0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8BA0DF0" w14:textId="0ACA64F0" w:rsidR="00715766" w:rsidRPr="00A43371" w:rsidRDefault="00715766" w:rsidP="00715766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715766" w:rsidRPr="00A43371" w14:paraId="19DCB48D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F966DD3" w14:textId="77777777" w:rsidR="00715766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211F71A" w14:textId="21BF4C80" w:rsidR="00715766" w:rsidRPr="00D128D5" w:rsidRDefault="00715766" w:rsidP="00715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Explorations Course (EC, EI, or ES)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64165FB" w14:textId="42E67C7A" w:rsidR="00715766" w:rsidRPr="00D128D5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5F22E3E" w14:textId="77777777" w:rsidR="00715766" w:rsidRPr="00D128D5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117A4E2" w14:textId="77777777" w:rsidR="00715766" w:rsidRDefault="00715766" w:rsidP="00715766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6E4D51E" w14:textId="7E774825" w:rsidR="00715766" w:rsidRPr="00D128D5" w:rsidRDefault="00715766" w:rsidP="007157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Catholic Traditions (CT) Course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3D0BC83" w14:textId="2BC56659" w:rsidR="00715766" w:rsidRPr="00D128D5" w:rsidRDefault="00715766" w:rsidP="0071576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40C57" w:rsidRPr="00A43371" w14:paraId="5FBC6B38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8F5981A" w14:textId="77777777" w:rsidR="00140C57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024BB11" w14:textId="1F423415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CSC 115 or equivalent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C295132" w14:textId="49D4C259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81CB2B9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80DD62B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0012897" w14:textId="78172267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220 Probability and Statistics (QR)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77F0A56" w14:textId="62252484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40C57" w:rsidRPr="00A43371" w14:paraId="70D51EC9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EABE5F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FEA3D39" w14:textId="26263F8A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250 Linear Algebra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3BA2D4" w14:textId="22DFEA6C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62E260CD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2294505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1A884BF" w14:textId="45F6C0A8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230 Discrete Mathematics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8F958EB" w14:textId="069A5EE3" w:rsidR="00140C57" w:rsidRPr="00D128D5" w:rsidRDefault="008C593F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</w:tr>
      <w:tr w:rsidR="00140C57" w:rsidRPr="00A43371" w14:paraId="4551B6E6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A8831D5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D1BFB3F" w14:textId="246068A7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260 Multivariable Calculus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58284F7" w14:textId="2E344420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3B33D2D8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C5ADBB7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2C7D83" w14:textId="45B3142D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BD7EAA7" w14:textId="072230B4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6982DB03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F1CC6BE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74AAB9B" w14:textId="15EC8E53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6A60F07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5B9B88CF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0AA6AF4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8DC6468" w14:textId="74ABDF82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A04E99C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1F2B9B40" w14:textId="77777777" w:rsidTr="00140C57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  <w:bottom w:val="single" w:sz="2" w:space="0" w:color="53284F"/>
            </w:tcBorders>
          </w:tcPr>
          <w:p w14:paraId="0EAF8C27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bottom w:val="single" w:sz="2" w:space="0" w:color="53284F"/>
            </w:tcBorders>
          </w:tcPr>
          <w:p w14:paraId="796742C5" w14:textId="7E013086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97968C5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sz="2" w:space="0" w:color="53284F"/>
            </w:tcBorders>
          </w:tcPr>
          <w:p w14:paraId="11B501F2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  <w:bottom w:val="single" w:sz="2" w:space="0" w:color="53284F"/>
            </w:tcBorders>
          </w:tcPr>
          <w:p w14:paraId="359A5B8B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bottom w:val="single" w:sz="2" w:space="0" w:color="53284F"/>
            </w:tcBorders>
          </w:tcPr>
          <w:p w14:paraId="6818531D" w14:textId="24D5B556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8397434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052F0203" w14:textId="77777777" w:rsidTr="00140C57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75A99110" w14:textId="77777777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0C57" w:rsidRPr="00A43371" w14:paraId="79E7DE7A" w14:textId="77777777" w:rsidTr="00140C57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CB0A881" w14:textId="14E3C8AE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THIRD</w:t>
            </w:r>
            <w:r w:rsidRPr="00A43371">
              <w:rPr>
                <w:b/>
                <w:sz w:val="18"/>
                <w:szCs w:val="18"/>
              </w:rPr>
              <w:t xml:space="preserve">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403D2578" w14:textId="77777777" w:rsidR="00140C57" w:rsidRPr="00A43371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50415A" w14:textId="693FC79D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THIRD</w:t>
            </w:r>
            <w:r w:rsidRPr="00A43371">
              <w:rPr>
                <w:b/>
                <w:sz w:val="18"/>
                <w:szCs w:val="18"/>
              </w:rPr>
              <w:t xml:space="preserve"> YEAR SPRING SEMESTER</w:t>
            </w:r>
          </w:p>
        </w:tc>
      </w:tr>
      <w:tr w:rsidR="00140C57" w:rsidRPr="00A43371" w14:paraId="5AA82E26" w14:textId="77777777" w:rsidTr="00140C57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7C4E13BC" w14:textId="742968E1" w:rsidR="00140C57" w:rsidRPr="00A43371" w:rsidRDefault="00140C57" w:rsidP="00140C57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5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862EC77" w14:textId="1D9BC7D6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6164C32" w14:textId="36D4DEF8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5076187E" w14:textId="77777777" w:rsidR="00140C57" w:rsidRPr="00A43371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531127CE" w14:textId="548262F6" w:rsidR="00140C57" w:rsidRPr="00A43371" w:rsidRDefault="00140C57" w:rsidP="00140C57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6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D967D34" w14:textId="2ACE9AB0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14E0F27" w14:textId="3C079357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140C57" w:rsidRPr="00A43371" w14:paraId="6564FD1B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1CE11C8" w14:textId="77777777" w:rsidR="00140C57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B96476" w14:textId="5A581FF0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Values in Action Course (VX) 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94FEC71" w14:textId="1C4CC63C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4A2E8244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386EAE9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5485506" w14:textId="69DD6301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390 Seminar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2F2BDB7" w14:textId="79F74E65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40C57" w:rsidRPr="00A43371" w14:paraId="0010F730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D6408A8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8A406FD" w14:textId="09421ECA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390 Seminar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7ACD5E1" w14:textId="48A3E06F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5C95D488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F0986AD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B073D4B" w14:textId="2A8FCDF8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310 Ordinary Differential Equations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FC768EB" w14:textId="1E315EAA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40C57" w:rsidRPr="00A43371" w14:paraId="43B81C8A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C9AB4A3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08AFCFD" w14:textId="082CB8DE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450 Modern Algebra or MAT 460 Real Analysis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F186A20" w14:textId="05DF3DE9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6AC1CFA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16FA08A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3E06403" w14:textId="3145C7E0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 420 Statistical Learning </w:t>
            </w:r>
            <w:r w:rsidR="00F95BB1">
              <w:rPr>
                <w:sz w:val="18"/>
                <w:szCs w:val="18"/>
              </w:rPr>
              <w:t>(if odd year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2697B9E" w14:textId="670953AE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40C57" w:rsidRPr="00A43371" w14:paraId="0949AD59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CF1569F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5C56F39" w14:textId="4A815EE9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380 Modern Geometry or CSC 225/EDU 353/PHY 223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248C2CA" w14:textId="57B74492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3-5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C657423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1E84C71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B251166" w14:textId="326E70C0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192FC0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2F39BAB4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6FFFD10" w14:textId="30213293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124F4D4" w14:textId="149F23B5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1D1354B" w14:textId="5C3C6943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11F654A4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6D26222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219DB9D" w14:textId="57C97676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50AED2E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34373102" w14:textId="77777777" w:rsidTr="00140C57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  <w:bottom w:val="single" w:sz="2" w:space="0" w:color="53284F"/>
            </w:tcBorders>
          </w:tcPr>
          <w:p w14:paraId="0EBCEF4A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bottom w:val="single" w:sz="2" w:space="0" w:color="53284F"/>
            </w:tcBorders>
          </w:tcPr>
          <w:p w14:paraId="05A7A9A1" w14:textId="459C0D74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0C232F87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bottom w:val="single" w:sz="2" w:space="0" w:color="53284F"/>
            </w:tcBorders>
          </w:tcPr>
          <w:p w14:paraId="3CE2FDB3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  <w:bottom w:val="single" w:sz="2" w:space="0" w:color="53284F"/>
            </w:tcBorders>
          </w:tcPr>
          <w:p w14:paraId="4A1E96A8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bottom w:val="single" w:sz="2" w:space="0" w:color="53284F"/>
            </w:tcBorders>
          </w:tcPr>
          <w:p w14:paraId="6B2B8395" w14:textId="300BA751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bottom w:val="single" w:sz="2" w:space="0" w:color="53284F"/>
            </w:tcBorders>
          </w:tcPr>
          <w:p w14:paraId="7F63D6DF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3E6D4829" w14:textId="77777777" w:rsidTr="00140C57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4993994F" w14:textId="77777777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140C57" w:rsidRPr="00A43371" w14:paraId="2C404845" w14:textId="77777777" w:rsidTr="00140C57">
        <w:trPr>
          <w:trHeight w:val="244"/>
          <w:jc w:val="center"/>
        </w:trPr>
        <w:tc>
          <w:tcPr>
            <w:tcW w:w="5430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30F73C" w14:textId="02AF13F6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FOURTH</w:t>
            </w:r>
            <w:r w:rsidRPr="00A43371">
              <w:rPr>
                <w:b/>
                <w:sz w:val="18"/>
                <w:szCs w:val="18"/>
              </w:rPr>
              <w:t xml:space="preserve"> YEAR FALL SEMESTER</w:t>
            </w:r>
          </w:p>
        </w:tc>
        <w:tc>
          <w:tcPr>
            <w:tcW w:w="431" w:type="dxa"/>
            <w:tcBorders>
              <w:top w:val="single" w:sz="2" w:space="0" w:color="53284F"/>
              <w:left w:val="single" w:sz="2" w:space="0" w:color="53284F"/>
              <w:right w:val="single" w:sz="2" w:space="0" w:color="53284F"/>
            </w:tcBorders>
          </w:tcPr>
          <w:p w14:paraId="47898F7D" w14:textId="77777777" w:rsidR="00140C57" w:rsidRPr="00A43371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411" w:type="dxa"/>
            <w:gridSpan w:val="5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12AA673" w14:textId="0BB1E0C1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FOURTH</w:t>
            </w:r>
            <w:r w:rsidRPr="00A43371">
              <w:rPr>
                <w:b/>
                <w:sz w:val="18"/>
                <w:szCs w:val="18"/>
              </w:rPr>
              <w:t xml:space="preserve"> YEAR SPRING SEMESTER</w:t>
            </w:r>
          </w:p>
        </w:tc>
      </w:tr>
      <w:tr w:rsidR="00140C57" w:rsidRPr="00A43371" w14:paraId="787B9F44" w14:textId="77777777" w:rsidTr="00140C57">
        <w:trPr>
          <w:trHeight w:val="244"/>
          <w:jc w:val="center"/>
        </w:trPr>
        <w:tc>
          <w:tcPr>
            <w:tcW w:w="25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5C496809" w14:textId="1C347FD2" w:rsidR="00140C57" w:rsidRPr="00A43371" w:rsidRDefault="00140C57" w:rsidP="00140C57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7</w:t>
            </w: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2F6693" w14:textId="737B4D17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B7EFDDB" w14:textId="5D5E7136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1DD75FB" w14:textId="77777777" w:rsidR="00140C57" w:rsidRPr="00A43371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 w:val="restart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tcMar>
              <w:left w:w="0" w:type="dxa"/>
              <w:right w:w="0" w:type="dxa"/>
            </w:tcMar>
            <w:textDirection w:val="btLr"/>
            <w:vAlign w:val="center"/>
          </w:tcPr>
          <w:p w14:paraId="6DE9567F" w14:textId="2EB2AECD" w:rsidR="00140C57" w:rsidRPr="00A43371" w:rsidRDefault="00140C57" w:rsidP="00140C57">
            <w:pPr>
              <w:ind w:left="113" w:right="113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Semester 8</w:t>
            </w: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03D33C" w14:textId="153A0548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5CB6F59" w14:textId="64FCA135" w:rsidR="00140C57" w:rsidRPr="00A43371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</w:tr>
      <w:tr w:rsidR="00140C57" w:rsidRPr="00A43371" w14:paraId="48E52D98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BA6224A" w14:textId="77777777" w:rsidR="00140C57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894FDF9" w14:textId="072904B4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Call to Participation Course (CP)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6E00D60" w14:textId="485DA5A4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1C6E0680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0D052A9" w14:textId="77777777" w:rsidR="00140C57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3FC222F" w14:textId="09EEC1DF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490</w:t>
            </w:r>
            <w:r w:rsidR="00FA72BE">
              <w:rPr>
                <w:sz w:val="18"/>
                <w:szCs w:val="18"/>
              </w:rPr>
              <w:t xml:space="preserve"> Math Portfolio (IN)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AB83C11" w14:textId="231FA0E0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</w:tr>
      <w:tr w:rsidR="00140C57" w:rsidRPr="00A43371" w14:paraId="7EEFB67B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C641D19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123E199" w14:textId="07D0C2D6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390 Seminar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8928937" w14:textId="6ECF4F8D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58A6ECA1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5EF6EBE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6D0BAAD" w14:textId="5D11BA69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 420 Statistical Learning </w:t>
            </w:r>
            <w:r w:rsidR="00F95BB1">
              <w:rPr>
                <w:sz w:val="18"/>
                <w:szCs w:val="18"/>
              </w:rPr>
              <w:t>(if odd year</w:t>
            </w:r>
            <w:r>
              <w:rPr>
                <w:sz w:val="18"/>
                <w:szCs w:val="18"/>
              </w:rPr>
              <w:t>)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0963EAF" w14:textId="7A70E58F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140C57" w:rsidRPr="00A43371" w14:paraId="21B66C1F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2DE7207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9E97E0C" w14:textId="46829643" w:rsidR="00140C57" w:rsidRPr="00D128D5" w:rsidRDefault="00140C57" w:rsidP="00140C5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 380 Modern Geometry or CSC 225/EDU 353/PHY 223</w:t>
            </w: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D958E11" w14:textId="05EA22C0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3-5</w:t>
            </w: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2D77F7BF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859E870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E681E7E" w14:textId="3D783A1B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B66CC40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420D9EE0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5E74AC1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1DE8BBB" w14:textId="2DFC80E9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31A37A7F" w14:textId="2CA3CEAF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679F33C0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21519468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61912FE1" w14:textId="3C36E73B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19E6B07E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6593B842" w14:textId="77777777" w:rsidTr="00140C57">
        <w:trPr>
          <w:trHeight w:val="244"/>
          <w:jc w:val="center"/>
        </w:trPr>
        <w:tc>
          <w:tcPr>
            <w:tcW w:w="25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51F78570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364A031" w14:textId="652B876E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06624940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  <w:tcBorders>
              <w:left w:val="single" w:sz="2" w:space="0" w:color="53284F"/>
              <w:right w:val="single" w:sz="2" w:space="0" w:color="53284F"/>
            </w:tcBorders>
          </w:tcPr>
          <w:p w14:paraId="03A0E0BD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vMerge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7AA07F50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DDA66E2" w14:textId="51B728AE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</w:tcPr>
          <w:p w14:paraId="4EA9DD18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4832FD45" w14:textId="77777777" w:rsidTr="00140C57">
        <w:trPr>
          <w:trHeight w:val="244"/>
          <w:jc w:val="center"/>
        </w:trPr>
        <w:tc>
          <w:tcPr>
            <w:tcW w:w="256" w:type="dxa"/>
            <w:tcBorders>
              <w:top w:val="single" w:sz="2" w:space="0" w:color="53284F"/>
            </w:tcBorders>
          </w:tcPr>
          <w:p w14:paraId="15C3F44E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8" w:type="dxa"/>
            <w:tcBorders>
              <w:top w:val="single" w:sz="2" w:space="0" w:color="53284F"/>
            </w:tcBorders>
          </w:tcPr>
          <w:p w14:paraId="198000D9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</w:tcBorders>
          </w:tcPr>
          <w:p w14:paraId="5EAD3443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31" w:type="dxa"/>
          </w:tcPr>
          <w:p w14:paraId="35BAC75B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236" w:type="dxa"/>
            <w:tcBorders>
              <w:top w:val="single" w:sz="2" w:space="0" w:color="53284F"/>
            </w:tcBorders>
          </w:tcPr>
          <w:p w14:paraId="597EBFCE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4599" w:type="dxa"/>
            <w:gridSpan w:val="3"/>
            <w:tcBorders>
              <w:top w:val="single" w:sz="2" w:space="0" w:color="53284F"/>
            </w:tcBorders>
          </w:tcPr>
          <w:p w14:paraId="6E912231" w14:textId="77777777" w:rsidR="00140C57" w:rsidRPr="00D128D5" w:rsidRDefault="00140C57" w:rsidP="00140C57">
            <w:pPr>
              <w:rPr>
                <w:sz w:val="18"/>
                <w:szCs w:val="18"/>
              </w:rPr>
            </w:pPr>
          </w:p>
        </w:tc>
        <w:tc>
          <w:tcPr>
            <w:tcW w:w="576" w:type="dxa"/>
            <w:tcBorders>
              <w:top w:val="single" w:sz="2" w:space="0" w:color="53284F"/>
            </w:tcBorders>
          </w:tcPr>
          <w:p w14:paraId="50D9A244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6885AC66" w14:textId="77777777" w:rsidTr="00140C57"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  <w:left w:val="single" w:sz="2" w:space="0" w:color="53284F"/>
              <w:bottom w:val="single" w:sz="2" w:space="0" w:color="53284F"/>
              <w:right w:val="single" w:sz="2" w:space="0" w:color="53284F"/>
            </w:tcBorders>
            <w:shd w:val="clear" w:color="auto" w:fill="53284F"/>
          </w:tcPr>
          <w:p w14:paraId="5E727880" w14:textId="77777777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</w:p>
        </w:tc>
      </w:tr>
      <w:tr w:rsidR="00140C57" w:rsidRPr="00A43371" w14:paraId="4A893B46" w14:textId="77777777" w:rsidTr="00140C57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4"/>
          <w:jc w:val="center"/>
        </w:trPr>
        <w:tc>
          <w:tcPr>
            <w:tcW w:w="11272" w:type="dxa"/>
            <w:gridSpan w:val="9"/>
            <w:tcBorders>
              <w:top w:val="single" w:sz="2" w:space="0" w:color="53284F"/>
            </w:tcBorders>
            <w:vAlign w:val="center"/>
          </w:tcPr>
          <w:p w14:paraId="2983F0CC" w14:textId="3F967C0B" w:rsidR="00140C57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JANUARY TERM</w:t>
            </w:r>
          </w:p>
          <w:p w14:paraId="43D266DA" w14:textId="45B99E59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(Students are required to complete a minimum of two January Terms)</w:t>
            </w:r>
          </w:p>
        </w:tc>
      </w:tr>
      <w:tr w:rsidR="00140C57" w:rsidRPr="00A43371" w14:paraId="42727F50" w14:textId="77777777" w:rsidTr="00140C57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5"/>
          <w:jc w:val="center"/>
        </w:trPr>
        <w:tc>
          <w:tcPr>
            <w:tcW w:w="9180" w:type="dxa"/>
            <w:gridSpan w:val="6"/>
            <w:vAlign w:val="center"/>
          </w:tcPr>
          <w:p w14:paraId="669F6BA0" w14:textId="2F30AB6E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Title</w:t>
            </w:r>
          </w:p>
        </w:tc>
        <w:tc>
          <w:tcPr>
            <w:tcW w:w="717" w:type="dxa"/>
            <w:vAlign w:val="center"/>
          </w:tcPr>
          <w:p w14:paraId="0CF0C94C" w14:textId="792D6908" w:rsidR="00140C57" w:rsidRPr="00D128D5" w:rsidRDefault="00140C57" w:rsidP="00140C57">
            <w:pPr>
              <w:jc w:val="center"/>
              <w:rPr>
                <w:sz w:val="18"/>
                <w:szCs w:val="18"/>
              </w:rPr>
            </w:pPr>
            <w:r w:rsidRPr="00A43371">
              <w:rPr>
                <w:b/>
                <w:sz w:val="18"/>
                <w:szCs w:val="18"/>
              </w:rPr>
              <w:t>CR</w:t>
            </w:r>
          </w:p>
        </w:tc>
        <w:tc>
          <w:tcPr>
            <w:tcW w:w="1375" w:type="dxa"/>
            <w:gridSpan w:val="2"/>
            <w:vAlign w:val="center"/>
          </w:tcPr>
          <w:p w14:paraId="0C6718DE" w14:textId="7E53C5A9" w:rsidR="00140C57" w:rsidRPr="006A7B98" w:rsidRDefault="00140C57" w:rsidP="00140C57">
            <w:pPr>
              <w:jc w:val="center"/>
              <w:rPr>
                <w:b/>
                <w:sz w:val="18"/>
                <w:szCs w:val="18"/>
              </w:rPr>
            </w:pPr>
            <w:r w:rsidRPr="006A7B98">
              <w:rPr>
                <w:b/>
                <w:sz w:val="18"/>
                <w:szCs w:val="18"/>
              </w:rPr>
              <w:t>YEAR</w:t>
            </w:r>
          </w:p>
        </w:tc>
      </w:tr>
      <w:tr w:rsidR="00140C57" w:rsidRPr="00A43371" w14:paraId="49A009D2" w14:textId="77777777" w:rsidTr="00140C57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5"/>
          <w:jc w:val="center"/>
        </w:trPr>
        <w:tc>
          <w:tcPr>
            <w:tcW w:w="9180" w:type="dxa"/>
            <w:gridSpan w:val="6"/>
            <w:vAlign w:val="center"/>
          </w:tcPr>
          <w:p w14:paraId="554289B4" w14:textId="48E61B83" w:rsidR="00140C57" w:rsidRPr="006A7B98" w:rsidRDefault="00140C57" w:rsidP="00140C57">
            <w:pPr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Elective Course</w:t>
            </w:r>
          </w:p>
        </w:tc>
        <w:tc>
          <w:tcPr>
            <w:tcW w:w="717" w:type="dxa"/>
            <w:vAlign w:val="center"/>
          </w:tcPr>
          <w:p w14:paraId="74A99CA6" w14:textId="3EBA48DB" w:rsidR="00140C57" w:rsidRPr="006A7B98" w:rsidRDefault="00140C57" w:rsidP="00140C57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3</w:t>
            </w:r>
          </w:p>
        </w:tc>
        <w:tc>
          <w:tcPr>
            <w:tcW w:w="1375" w:type="dxa"/>
            <w:gridSpan w:val="2"/>
            <w:vAlign w:val="center"/>
          </w:tcPr>
          <w:p w14:paraId="29EB797A" w14:textId="796902E4" w:rsidR="00140C57" w:rsidRPr="006A7B98" w:rsidRDefault="00140C57" w:rsidP="00140C57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First Year</w:t>
            </w:r>
          </w:p>
        </w:tc>
      </w:tr>
      <w:tr w:rsidR="00140C57" w:rsidRPr="00A43371" w14:paraId="3FD17E75" w14:textId="77777777" w:rsidTr="00140C57">
        <w:tblPrEx>
          <w:tblBorders>
            <w:top w:val="single" w:sz="4" w:space="0" w:color="53284F"/>
            <w:left w:val="single" w:sz="4" w:space="0" w:color="53284F"/>
            <w:bottom w:val="single" w:sz="4" w:space="0" w:color="53284F"/>
            <w:right w:val="single" w:sz="4" w:space="0" w:color="53284F"/>
            <w:insideH w:val="single" w:sz="4" w:space="0" w:color="53284F"/>
            <w:insideV w:val="single" w:sz="4" w:space="0" w:color="53284F"/>
          </w:tblBorders>
        </w:tblPrEx>
        <w:trPr>
          <w:trHeight w:val="245"/>
          <w:jc w:val="center"/>
        </w:trPr>
        <w:tc>
          <w:tcPr>
            <w:tcW w:w="9180" w:type="dxa"/>
            <w:gridSpan w:val="6"/>
            <w:vAlign w:val="center"/>
          </w:tcPr>
          <w:p w14:paraId="5B22F67D" w14:textId="0B89DDD1" w:rsidR="00140C57" w:rsidRPr="006A7B98" w:rsidRDefault="00140C57" w:rsidP="00140C57">
            <w:pPr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Elective course</w:t>
            </w:r>
          </w:p>
        </w:tc>
        <w:tc>
          <w:tcPr>
            <w:tcW w:w="717" w:type="dxa"/>
            <w:vAlign w:val="center"/>
          </w:tcPr>
          <w:p w14:paraId="6756FC9D" w14:textId="430F4FC0" w:rsidR="00140C57" w:rsidRPr="006A7B98" w:rsidRDefault="00140C57" w:rsidP="00140C57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3</w:t>
            </w:r>
          </w:p>
        </w:tc>
        <w:tc>
          <w:tcPr>
            <w:tcW w:w="1375" w:type="dxa"/>
            <w:gridSpan w:val="2"/>
            <w:vAlign w:val="center"/>
          </w:tcPr>
          <w:p w14:paraId="0F25FFC2" w14:textId="48FCDF43" w:rsidR="00140C57" w:rsidRPr="006A7B98" w:rsidRDefault="00140C57" w:rsidP="00140C57">
            <w:pPr>
              <w:jc w:val="center"/>
              <w:rPr>
                <w:sz w:val="18"/>
                <w:szCs w:val="18"/>
              </w:rPr>
            </w:pPr>
            <w:r w:rsidRPr="006A7B98">
              <w:rPr>
                <w:sz w:val="18"/>
                <w:szCs w:val="18"/>
              </w:rPr>
              <w:t>Any</w:t>
            </w:r>
          </w:p>
        </w:tc>
      </w:tr>
    </w:tbl>
    <w:p w14:paraId="0970696A" w14:textId="0C8798C8" w:rsidR="007B2CA9" w:rsidRDefault="007B2CA9" w:rsidP="007B2CA9">
      <w:pPr>
        <w:pStyle w:val="NoSpacing"/>
        <w:rPr>
          <w:sz w:val="18"/>
          <w:szCs w:val="18"/>
        </w:rPr>
      </w:pPr>
    </w:p>
    <w:p w14:paraId="488CBFD8" w14:textId="77777777" w:rsidR="007B2CA9" w:rsidRDefault="007B2CA9" w:rsidP="007B2CA9">
      <w:pPr>
        <w:pStyle w:val="NoSpacing"/>
        <w:rPr>
          <w:sz w:val="18"/>
          <w:szCs w:val="18"/>
        </w:rPr>
      </w:pPr>
    </w:p>
    <w:p w14:paraId="37B890F3" w14:textId="77777777" w:rsidR="00E62063" w:rsidRDefault="00E62063" w:rsidP="007B2CA9">
      <w:pPr>
        <w:pStyle w:val="NoSpacing"/>
        <w:rPr>
          <w:sz w:val="18"/>
          <w:szCs w:val="18"/>
        </w:rPr>
      </w:pPr>
    </w:p>
    <w:p w14:paraId="3E9D795E" w14:textId="6C5D26F3" w:rsidR="0001112F" w:rsidRDefault="0001112F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4CAC31D0" w14:textId="77777777" w:rsidR="00E62063" w:rsidRDefault="00E62063" w:rsidP="007B2CA9">
      <w:pPr>
        <w:pStyle w:val="NoSpacing"/>
        <w:rPr>
          <w:sz w:val="18"/>
          <w:szCs w:val="18"/>
        </w:rPr>
      </w:pPr>
    </w:p>
    <w:p w14:paraId="5479FEC7" w14:textId="77777777" w:rsidR="0001112F" w:rsidRDefault="0001112F" w:rsidP="007B2CA9">
      <w:pPr>
        <w:pStyle w:val="NoSpacing"/>
        <w:rPr>
          <w:sz w:val="24"/>
          <w:szCs w:val="24"/>
        </w:rPr>
      </w:pPr>
    </w:p>
    <w:p w14:paraId="04FFC405" w14:textId="50DC2B1C" w:rsidR="0001112F" w:rsidRDefault="0001112F" w:rsidP="007B2CA9">
      <w:pPr>
        <w:pStyle w:val="NoSpacing"/>
        <w:rPr>
          <w:b/>
          <w:sz w:val="24"/>
          <w:szCs w:val="24"/>
        </w:rPr>
      </w:pPr>
      <w:r w:rsidRPr="0001112F">
        <w:rPr>
          <w:b/>
          <w:sz w:val="24"/>
          <w:szCs w:val="24"/>
        </w:rPr>
        <w:t>General Education Course Sequence Information – for traditional FY students</w:t>
      </w:r>
    </w:p>
    <w:p w14:paraId="0053874C" w14:textId="77777777" w:rsidR="0001112F" w:rsidRPr="0001112F" w:rsidRDefault="0001112F" w:rsidP="007B2CA9">
      <w:pPr>
        <w:pStyle w:val="NoSpacing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01112F" w:rsidRPr="0001112F" w14:paraId="5DAC713E" w14:textId="77777777" w:rsidTr="0001112F">
        <w:trPr>
          <w:trHeight w:val="432"/>
        </w:trPr>
        <w:tc>
          <w:tcPr>
            <w:tcW w:w="5395" w:type="dxa"/>
            <w:shd w:val="clear" w:color="auto" w:fill="D1B888"/>
            <w:vAlign w:val="center"/>
          </w:tcPr>
          <w:p w14:paraId="5B729714" w14:textId="5C17E1BD" w:rsidR="0001112F" w:rsidRPr="0001112F" w:rsidRDefault="0001112F" w:rsidP="0001112F">
            <w:pPr>
              <w:pStyle w:val="NoSpacing"/>
              <w:jc w:val="center"/>
              <w:rPr>
                <w:b/>
                <w:szCs w:val="18"/>
              </w:rPr>
            </w:pPr>
            <w:r w:rsidRPr="0001112F">
              <w:rPr>
                <w:b/>
                <w:szCs w:val="18"/>
              </w:rPr>
              <w:t>Course/Category</w:t>
            </w:r>
          </w:p>
        </w:tc>
        <w:tc>
          <w:tcPr>
            <w:tcW w:w="5395" w:type="dxa"/>
            <w:shd w:val="clear" w:color="auto" w:fill="D1B888"/>
            <w:vAlign w:val="center"/>
          </w:tcPr>
          <w:p w14:paraId="561AD00D" w14:textId="1B3BFCAF" w:rsidR="0001112F" w:rsidRPr="0001112F" w:rsidRDefault="0001112F" w:rsidP="0001112F">
            <w:pPr>
              <w:pStyle w:val="NoSpacing"/>
              <w:jc w:val="center"/>
              <w:rPr>
                <w:b/>
                <w:szCs w:val="18"/>
              </w:rPr>
            </w:pPr>
            <w:r w:rsidRPr="0001112F">
              <w:rPr>
                <w:b/>
                <w:szCs w:val="18"/>
              </w:rPr>
              <w:t>Semester</w:t>
            </w:r>
          </w:p>
        </w:tc>
      </w:tr>
      <w:tr w:rsidR="0001112F" w:rsidRPr="0001112F" w14:paraId="6BD20260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3B812E4A" w14:textId="67598410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Engaging Differences (FD)</w:t>
            </w:r>
          </w:p>
        </w:tc>
        <w:tc>
          <w:tcPr>
            <w:tcW w:w="5395" w:type="dxa"/>
            <w:vAlign w:val="center"/>
          </w:tcPr>
          <w:p w14:paraId="65D9B3C2" w14:textId="1EA727B4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Always taken in Semester #1</w:t>
            </w:r>
          </w:p>
        </w:tc>
      </w:tr>
      <w:tr w:rsidR="0001112F" w:rsidRPr="0001112F" w14:paraId="660F1CE2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72B2021A" w14:textId="77540E99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Engaging Communities (FC)</w:t>
            </w:r>
          </w:p>
        </w:tc>
        <w:tc>
          <w:tcPr>
            <w:tcW w:w="5395" w:type="dxa"/>
            <w:vAlign w:val="center"/>
          </w:tcPr>
          <w:p w14:paraId="32078892" w14:textId="6EC10B46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Always taken in Semester #2</w:t>
            </w:r>
          </w:p>
        </w:tc>
      </w:tr>
      <w:tr w:rsidR="0001112F" w:rsidRPr="0001112F" w14:paraId="6B52A1D9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6CD3EDC1" w14:textId="599B30DF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College Writing (WC)</w:t>
            </w:r>
          </w:p>
        </w:tc>
        <w:tc>
          <w:tcPr>
            <w:tcW w:w="5395" w:type="dxa"/>
            <w:vAlign w:val="center"/>
          </w:tcPr>
          <w:p w14:paraId="1954F549" w14:textId="2BBF28EB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 #1 or #2</w:t>
            </w:r>
          </w:p>
        </w:tc>
      </w:tr>
      <w:tr w:rsidR="0001112F" w:rsidRPr="0001112F" w14:paraId="20A7BA3F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34CAE7BB" w14:textId="50B6FF68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Quantitative Reasoning (QR)</w:t>
            </w:r>
          </w:p>
        </w:tc>
        <w:tc>
          <w:tcPr>
            <w:tcW w:w="5395" w:type="dxa"/>
            <w:vAlign w:val="center"/>
          </w:tcPr>
          <w:p w14:paraId="6728BB56" w14:textId="1C05D5A5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#1 - #3</w:t>
            </w:r>
          </w:p>
        </w:tc>
      </w:tr>
      <w:tr w:rsidR="0001112F" w:rsidRPr="0001112F" w14:paraId="79BDF5A1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388A3655" w14:textId="27B46A5D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Explorations Courses (EC, EI, ES)</w:t>
            </w:r>
          </w:p>
        </w:tc>
        <w:tc>
          <w:tcPr>
            <w:tcW w:w="5395" w:type="dxa"/>
            <w:vAlign w:val="center"/>
          </w:tcPr>
          <w:p w14:paraId="29533FA9" w14:textId="62B609C3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across semesters #1-#4</w:t>
            </w:r>
          </w:p>
        </w:tc>
      </w:tr>
      <w:tr w:rsidR="0001112F" w:rsidRPr="0001112F" w14:paraId="088294F9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523614A9" w14:textId="7CA15C9F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Catholic Traditions (CT)</w:t>
            </w:r>
          </w:p>
        </w:tc>
        <w:tc>
          <w:tcPr>
            <w:tcW w:w="5395" w:type="dxa"/>
            <w:vAlign w:val="center"/>
          </w:tcPr>
          <w:p w14:paraId="7FC37593" w14:textId="1C8B6C1C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 #3 or #4</w:t>
            </w:r>
          </w:p>
        </w:tc>
      </w:tr>
      <w:tr w:rsidR="0001112F" w:rsidRPr="0001112F" w14:paraId="78C9600F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7763B015" w14:textId="46EEF783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Values in Action (VX)</w:t>
            </w:r>
          </w:p>
        </w:tc>
        <w:tc>
          <w:tcPr>
            <w:tcW w:w="5395" w:type="dxa"/>
            <w:vAlign w:val="center"/>
          </w:tcPr>
          <w:p w14:paraId="46670220" w14:textId="589A2C16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#4 - #6</w:t>
            </w:r>
          </w:p>
        </w:tc>
      </w:tr>
      <w:tr w:rsidR="0001112F" w:rsidRPr="0001112F" w14:paraId="759171D4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622E5249" w14:textId="2D9A3D7B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Call to Participation (CP)</w:t>
            </w:r>
          </w:p>
        </w:tc>
        <w:tc>
          <w:tcPr>
            <w:tcW w:w="5395" w:type="dxa"/>
            <w:vAlign w:val="center"/>
          </w:tcPr>
          <w:p w14:paraId="2617AE96" w14:textId="11356A55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#6 - #8</w:t>
            </w:r>
          </w:p>
        </w:tc>
      </w:tr>
      <w:tr w:rsidR="0001112F" w:rsidRPr="0001112F" w14:paraId="3A224B7E" w14:textId="77777777" w:rsidTr="0001112F">
        <w:trPr>
          <w:trHeight w:val="432"/>
        </w:trPr>
        <w:tc>
          <w:tcPr>
            <w:tcW w:w="5395" w:type="dxa"/>
            <w:vAlign w:val="center"/>
          </w:tcPr>
          <w:p w14:paraId="1FAEC4D4" w14:textId="493CFFC4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Integrative Capstone (IN)</w:t>
            </w:r>
          </w:p>
        </w:tc>
        <w:tc>
          <w:tcPr>
            <w:tcW w:w="5395" w:type="dxa"/>
            <w:vAlign w:val="center"/>
          </w:tcPr>
          <w:p w14:paraId="0EC1C153" w14:textId="351223AC" w:rsidR="0001112F" w:rsidRPr="0001112F" w:rsidRDefault="0001112F" w:rsidP="0001112F">
            <w:pPr>
              <w:pStyle w:val="NoSpacing"/>
              <w:rPr>
                <w:szCs w:val="18"/>
              </w:rPr>
            </w:pPr>
            <w:r w:rsidRPr="0001112F">
              <w:rPr>
                <w:szCs w:val="18"/>
              </w:rPr>
              <w:t>Generally taken in Semesters #6 - #8</w:t>
            </w:r>
          </w:p>
        </w:tc>
      </w:tr>
    </w:tbl>
    <w:p w14:paraId="630FA3EB" w14:textId="77777777" w:rsidR="0001112F" w:rsidRPr="00A43371" w:rsidRDefault="0001112F" w:rsidP="007B2CA9">
      <w:pPr>
        <w:pStyle w:val="NoSpacing"/>
        <w:rPr>
          <w:sz w:val="18"/>
          <w:szCs w:val="18"/>
        </w:rPr>
      </w:pPr>
    </w:p>
    <w:sectPr w:rsidR="0001112F" w:rsidRPr="00A43371" w:rsidSect="007B2CA9">
      <w:headerReference w:type="default" r:id="rId10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602B19" w14:textId="77777777" w:rsidR="00F32459" w:rsidRDefault="00F32459" w:rsidP="00AF7754">
      <w:pPr>
        <w:spacing w:after="0" w:line="240" w:lineRule="auto"/>
      </w:pPr>
      <w:r>
        <w:separator/>
      </w:r>
    </w:p>
  </w:endnote>
  <w:endnote w:type="continuationSeparator" w:id="0">
    <w:p w14:paraId="01890223" w14:textId="77777777" w:rsidR="00F32459" w:rsidRDefault="00F32459" w:rsidP="00AF7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408B4B" w14:textId="77777777" w:rsidR="00F32459" w:rsidRDefault="00F32459" w:rsidP="00AF7754">
      <w:pPr>
        <w:spacing w:after="0" w:line="240" w:lineRule="auto"/>
      </w:pPr>
      <w:r>
        <w:separator/>
      </w:r>
    </w:p>
  </w:footnote>
  <w:footnote w:type="continuationSeparator" w:id="0">
    <w:p w14:paraId="7BB1E53B" w14:textId="77777777" w:rsidR="00F32459" w:rsidRDefault="00F32459" w:rsidP="00AF7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D1298" w14:textId="0602C1CE" w:rsidR="009252DD" w:rsidRDefault="009252DD" w:rsidP="007B2CA9">
    <w:pPr>
      <w:pStyle w:val="Header"/>
      <w:jc w:val="center"/>
    </w:pPr>
    <w:r>
      <w:rPr>
        <w:noProof/>
      </w:rPr>
      <w:drawing>
        <wp:inline distT="0" distB="0" distL="0" distR="0" wp14:anchorId="32D1C14C" wp14:editId="611EC983">
          <wp:extent cx="2486283" cy="4572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raslogo_PurpleVGold_4CBld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8628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9ED"/>
    <w:rsid w:val="000062BF"/>
    <w:rsid w:val="0001112F"/>
    <w:rsid w:val="00014472"/>
    <w:rsid w:val="00032A5D"/>
    <w:rsid w:val="0004335C"/>
    <w:rsid w:val="00052851"/>
    <w:rsid w:val="00052B6D"/>
    <w:rsid w:val="00083524"/>
    <w:rsid w:val="00095E80"/>
    <w:rsid w:val="000F16C4"/>
    <w:rsid w:val="0013287C"/>
    <w:rsid w:val="00140C57"/>
    <w:rsid w:val="0014543C"/>
    <w:rsid w:val="001503DC"/>
    <w:rsid w:val="00167385"/>
    <w:rsid w:val="001966D2"/>
    <w:rsid w:val="00224DB1"/>
    <w:rsid w:val="002453AE"/>
    <w:rsid w:val="00247B8E"/>
    <w:rsid w:val="00250B47"/>
    <w:rsid w:val="002853C4"/>
    <w:rsid w:val="00285DC4"/>
    <w:rsid w:val="002B6F6B"/>
    <w:rsid w:val="002B72BD"/>
    <w:rsid w:val="002C1590"/>
    <w:rsid w:val="002C370C"/>
    <w:rsid w:val="002C50B6"/>
    <w:rsid w:val="0032795A"/>
    <w:rsid w:val="00333F07"/>
    <w:rsid w:val="00366520"/>
    <w:rsid w:val="003A267E"/>
    <w:rsid w:val="004104A5"/>
    <w:rsid w:val="0045012C"/>
    <w:rsid w:val="00453856"/>
    <w:rsid w:val="00456E50"/>
    <w:rsid w:val="00480AFB"/>
    <w:rsid w:val="004832B0"/>
    <w:rsid w:val="00491AF5"/>
    <w:rsid w:val="004C2FB7"/>
    <w:rsid w:val="004E2CB6"/>
    <w:rsid w:val="004F437E"/>
    <w:rsid w:val="004F7CEF"/>
    <w:rsid w:val="0053729F"/>
    <w:rsid w:val="00543709"/>
    <w:rsid w:val="005614F2"/>
    <w:rsid w:val="00566565"/>
    <w:rsid w:val="005745B8"/>
    <w:rsid w:val="005A5BBD"/>
    <w:rsid w:val="005D50C7"/>
    <w:rsid w:val="005F188D"/>
    <w:rsid w:val="005F1C52"/>
    <w:rsid w:val="00600F42"/>
    <w:rsid w:val="006766A7"/>
    <w:rsid w:val="006A24EF"/>
    <w:rsid w:val="006A7B98"/>
    <w:rsid w:val="006C5E2D"/>
    <w:rsid w:val="006C77DD"/>
    <w:rsid w:val="006F2DCE"/>
    <w:rsid w:val="007052AE"/>
    <w:rsid w:val="00715766"/>
    <w:rsid w:val="00725A14"/>
    <w:rsid w:val="0075746D"/>
    <w:rsid w:val="0076122A"/>
    <w:rsid w:val="00764843"/>
    <w:rsid w:val="00770975"/>
    <w:rsid w:val="007729D7"/>
    <w:rsid w:val="00774467"/>
    <w:rsid w:val="00774F68"/>
    <w:rsid w:val="00775BA2"/>
    <w:rsid w:val="007A4E99"/>
    <w:rsid w:val="007B2CA9"/>
    <w:rsid w:val="007E5C93"/>
    <w:rsid w:val="00802E0B"/>
    <w:rsid w:val="008216F3"/>
    <w:rsid w:val="008461E6"/>
    <w:rsid w:val="00856ECD"/>
    <w:rsid w:val="0086783A"/>
    <w:rsid w:val="008924C2"/>
    <w:rsid w:val="008C29BA"/>
    <w:rsid w:val="008C593F"/>
    <w:rsid w:val="008D2B02"/>
    <w:rsid w:val="008D585C"/>
    <w:rsid w:val="008D7CC7"/>
    <w:rsid w:val="009156F1"/>
    <w:rsid w:val="009252DD"/>
    <w:rsid w:val="00935B1C"/>
    <w:rsid w:val="00946C30"/>
    <w:rsid w:val="009C0212"/>
    <w:rsid w:val="00A33C19"/>
    <w:rsid w:val="00A43371"/>
    <w:rsid w:val="00A57760"/>
    <w:rsid w:val="00A73DC8"/>
    <w:rsid w:val="00A93AC7"/>
    <w:rsid w:val="00AA5E50"/>
    <w:rsid w:val="00AB7800"/>
    <w:rsid w:val="00AF7754"/>
    <w:rsid w:val="00B42378"/>
    <w:rsid w:val="00B5514D"/>
    <w:rsid w:val="00B70843"/>
    <w:rsid w:val="00B7727C"/>
    <w:rsid w:val="00BC744A"/>
    <w:rsid w:val="00BD02C0"/>
    <w:rsid w:val="00BD5A9E"/>
    <w:rsid w:val="00BD6013"/>
    <w:rsid w:val="00BE731D"/>
    <w:rsid w:val="00C161CB"/>
    <w:rsid w:val="00C30B96"/>
    <w:rsid w:val="00C92CB2"/>
    <w:rsid w:val="00CA0860"/>
    <w:rsid w:val="00CA3CE6"/>
    <w:rsid w:val="00CB016E"/>
    <w:rsid w:val="00CB1178"/>
    <w:rsid w:val="00CD1914"/>
    <w:rsid w:val="00CD4D84"/>
    <w:rsid w:val="00CE0B25"/>
    <w:rsid w:val="00CE6322"/>
    <w:rsid w:val="00CF4F94"/>
    <w:rsid w:val="00D128D5"/>
    <w:rsid w:val="00D24477"/>
    <w:rsid w:val="00D31F2F"/>
    <w:rsid w:val="00D4676F"/>
    <w:rsid w:val="00D560A0"/>
    <w:rsid w:val="00D909E6"/>
    <w:rsid w:val="00DE3841"/>
    <w:rsid w:val="00E01CC9"/>
    <w:rsid w:val="00E16F29"/>
    <w:rsid w:val="00E5297A"/>
    <w:rsid w:val="00E62063"/>
    <w:rsid w:val="00E65FE8"/>
    <w:rsid w:val="00E8318D"/>
    <w:rsid w:val="00E96A3C"/>
    <w:rsid w:val="00EA4B84"/>
    <w:rsid w:val="00EA6255"/>
    <w:rsid w:val="00EB2B14"/>
    <w:rsid w:val="00EF69ED"/>
    <w:rsid w:val="00F01B59"/>
    <w:rsid w:val="00F15F82"/>
    <w:rsid w:val="00F16731"/>
    <w:rsid w:val="00F32459"/>
    <w:rsid w:val="00F426F9"/>
    <w:rsid w:val="00F518CB"/>
    <w:rsid w:val="00F52B05"/>
    <w:rsid w:val="00F56993"/>
    <w:rsid w:val="00F67162"/>
    <w:rsid w:val="00F93C34"/>
    <w:rsid w:val="00F95BB1"/>
    <w:rsid w:val="00FA0776"/>
    <w:rsid w:val="00FA72BE"/>
    <w:rsid w:val="00FB1551"/>
    <w:rsid w:val="00FC7BF2"/>
    <w:rsid w:val="00FE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037F6"/>
  <w15:docId w15:val="{68E758C1-C53D-4104-986E-68FC05AE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501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2">
    <w:name w:val="Light Shading Accent 2"/>
    <w:basedOn w:val="TableNormal"/>
    <w:uiPriority w:val="60"/>
    <w:rsid w:val="0045012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4">
    <w:name w:val="Light Shading Accent 4"/>
    <w:basedOn w:val="TableNormal"/>
    <w:uiPriority w:val="60"/>
    <w:rsid w:val="0045012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MediumShading1-Accent4">
    <w:name w:val="Medium Shading 1 Accent 4"/>
    <w:basedOn w:val="TableNormal"/>
    <w:uiPriority w:val="63"/>
    <w:rsid w:val="00F16731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qFormat/>
    <w:rsid w:val="00B7727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5B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A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75BA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754"/>
  </w:style>
  <w:style w:type="paragraph" w:styleId="Footer">
    <w:name w:val="footer"/>
    <w:basedOn w:val="Normal"/>
    <w:link w:val="FooterChar"/>
    <w:uiPriority w:val="99"/>
    <w:unhideWhenUsed/>
    <w:rsid w:val="00AF77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7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tc048635\Local%20Settings\Temporary%20Internet%20Files\Content.Outlook\YTT68R1A\Sample%20Four%20Year%20Advising%20Pl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DBA155F596F749A2860888A577A7B6" ma:contentTypeVersion="2" ma:contentTypeDescription="Create a new document." ma:contentTypeScope="" ma:versionID="81bcccf906edac5e234d5a1e90b99fed">
  <xsd:schema xmlns:xsd="http://www.w3.org/2001/XMLSchema" xmlns:xs="http://www.w3.org/2001/XMLSchema" xmlns:p="http://schemas.microsoft.com/office/2006/metadata/properties" xmlns:ns2="c4055748-74aa-4ef5-a560-571c06204940" targetNamespace="http://schemas.microsoft.com/office/2006/metadata/properties" ma:root="true" ma:fieldsID="f501989fa97c27ba5c8b680f0a166266" ns2:_="">
    <xsd:import namespace="c4055748-74aa-4ef5-a560-571c062049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055748-74aa-4ef5-a560-571c06204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7C316B-7C17-488F-A0D4-219936CB3F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7F1FFA-877D-4466-9DEC-C406CE3404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055748-74aa-4ef5-a560-571c062049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739267-2AFE-450E-A702-4726C42FA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1582F47-1471-40AA-A505-522FC2B20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Sample Four Year Advising Plan</Template>
  <TotalTime>2</TotalTime>
  <Pages>2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Loras College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Loras College</dc:creator>
  <cp:lastModifiedBy>Matthew L. Rissler</cp:lastModifiedBy>
  <cp:revision>3</cp:revision>
  <cp:lastPrinted>2018-11-28T14:49:00Z</cp:lastPrinted>
  <dcterms:created xsi:type="dcterms:W3CDTF">2019-10-02T15:13:00Z</dcterms:created>
  <dcterms:modified xsi:type="dcterms:W3CDTF">2019-10-02T15:15:00Z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0x01010026DBA155F596F749A2860888A577A7B6</vt:lpwstr>
  </property>
</Properties>
</file>